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5DD" w:rsidRPr="00EF77CC" w:rsidRDefault="001315DD" w:rsidP="001315DD">
      <w:pPr>
        <w:pStyle w:val="1-"/>
        <w:ind w:left="0" w:firstLine="0"/>
        <w:rPr>
          <w:rStyle w:val="a4"/>
          <w:sz w:val="24"/>
          <w:szCs w:val="24"/>
        </w:rPr>
      </w:pPr>
      <w:r w:rsidRPr="00EF77CC">
        <w:rPr>
          <w:rStyle w:val="a4"/>
          <w:sz w:val="24"/>
          <w:szCs w:val="24"/>
        </w:rPr>
        <w:t>МИНИСТЕРСТВО НАУКИ И ВЫСШЕГО ОБРАЗОВАНИЯ РОССИЙСКОЙ ФЕДЕРАЦИИ</w:t>
      </w:r>
    </w:p>
    <w:p w:rsidR="001315DD" w:rsidRPr="00D628A8" w:rsidRDefault="002C7D8E" w:rsidP="001315D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</w:t>
      </w:r>
      <w:r w:rsidR="001315DD" w:rsidRPr="00D628A8">
        <w:rPr>
          <w:rFonts w:ascii="Times New Roman" w:hAnsi="Times New Roman" w:cs="Times New Roman"/>
        </w:rPr>
        <w:t>едеральное государственное автономное образовательное учреждение высшего образования</w:t>
      </w:r>
    </w:p>
    <w:p w:rsidR="001315DD" w:rsidRPr="00D628A8" w:rsidRDefault="001315DD" w:rsidP="001315DD">
      <w:pPr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 xml:space="preserve">Санкт-Петербургский национальный исследовательский университет </w:t>
      </w:r>
      <w:r>
        <w:rPr>
          <w:rFonts w:ascii="Times New Roman" w:hAnsi="Times New Roman" w:cs="Times New Roman"/>
        </w:rPr>
        <w:t>ИТМО</w:t>
      </w:r>
    </w:p>
    <w:p w:rsidR="001315DD" w:rsidRPr="00D628A8" w:rsidRDefault="001315DD" w:rsidP="001315DD">
      <w:pPr>
        <w:spacing w:line="480" w:lineRule="auto"/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Мегафакультет трансляционных информационных технологий</w:t>
      </w:r>
    </w:p>
    <w:p w:rsidR="001315DD" w:rsidRPr="00C46145" w:rsidRDefault="001315DD" w:rsidP="001315DD">
      <w:pPr>
        <w:spacing w:line="720" w:lineRule="auto"/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Факультет информационных технологий и программирования</w:t>
      </w:r>
    </w:p>
    <w:p w:rsidR="001315DD" w:rsidRPr="001315DD" w:rsidRDefault="00217E53" w:rsidP="002C7D8E">
      <w:pPr>
        <w:spacing w:after="10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№1</w:t>
      </w:r>
    </w:p>
    <w:p w:rsidR="002C7D8E" w:rsidRDefault="001315DD" w:rsidP="002C7D8E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  <w:r w:rsidRPr="00D628A8">
        <w:rPr>
          <w:rFonts w:ascii="Times New Roman" w:hAnsi="Times New Roman" w:cs="Times New Roman"/>
          <w:sz w:val="24"/>
          <w:szCs w:val="24"/>
        </w:rPr>
        <w:t>По дисциплине «</w:t>
      </w:r>
      <w:r w:rsidR="002C7D8E">
        <w:rPr>
          <w:rFonts w:ascii="Times New Roman" w:hAnsi="Times New Roman" w:cs="Times New Roman"/>
          <w:sz w:val="24"/>
          <w:szCs w:val="24"/>
        </w:rPr>
        <w:t>Аппаратное обеспечение вычислительных систем</w:t>
      </w:r>
      <w:r w:rsidRPr="00D628A8">
        <w:rPr>
          <w:rFonts w:ascii="Times New Roman" w:hAnsi="Times New Roman" w:cs="Times New Roman"/>
          <w:sz w:val="24"/>
          <w:szCs w:val="24"/>
        </w:rPr>
        <w:t>»</w:t>
      </w:r>
    </w:p>
    <w:p w:rsidR="002C7D8E" w:rsidRPr="002C7D8E" w:rsidRDefault="002C7D8E" w:rsidP="002C7D8E">
      <w:pPr>
        <w:spacing w:after="27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 № </w:t>
      </w:r>
      <w:r w:rsidR="00217E53" w:rsidRPr="00217E53">
        <w:rPr>
          <w:rFonts w:ascii="Times New Roman" w:hAnsi="Times New Roman" w:cs="Times New Roman"/>
          <w:sz w:val="24"/>
          <w:szCs w:val="24"/>
        </w:rPr>
        <w:t>2</w:t>
      </w:r>
    </w:p>
    <w:p w:rsidR="001315DD" w:rsidRPr="00860FD2" w:rsidRDefault="001315DD" w:rsidP="002724D7">
      <w:pPr>
        <w:spacing w:after="80"/>
        <w:ind w:left="5670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Выполнил студент группы №</w:t>
      </w:r>
      <w:r w:rsidRPr="00217E53">
        <w:rPr>
          <w:rFonts w:ascii="Times New Roman" w:hAnsi="Times New Roman" w:cs="Times New Roman"/>
          <w:lang w:val="en-US"/>
        </w:rPr>
        <w:t>M</w:t>
      </w:r>
      <w:r w:rsidRPr="00217E53">
        <w:rPr>
          <w:rFonts w:ascii="Times New Roman" w:hAnsi="Times New Roman" w:cs="Times New Roman"/>
        </w:rPr>
        <w:t>3</w:t>
      </w:r>
      <w:r w:rsidR="00860FD2" w:rsidRPr="00217E53">
        <w:rPr>
          <w:rFonts w:ascii="Times New Roman" w:hAnsi="Times New Roman" w:cs="Times New Roman"/>
        </w:rPr>
        <w:t>1</w:t>
      </w:r>
      <w:r w:rsidR="00217E53" w:rsidRPr="00217E53">
        <w:rPr>
          <w:rFonts w:ascii="Times New Roman" w:hAnsi="Times New Roman" w:cs="Times New Roman"/>
        </w:rPr>
        <w:t>14</w:t>
      </w:r>
    </w:p>
    <w:p w:rsidR="001315DD" w:rsidRPr="00860FD2" w:rsidRDefault="00217E53" w:rsidP="002724D7">
      <w:pPr>
        <w:spacing w:after="240"/>
        <w:ind w:left="567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Круглова Анастасия Борисовна</w:t>
      </w:r>
    </w:p>
    <w:p w:rsidR="001315DD" w:rsidRPr="00D628A8" w:rsidRDefault="001315DD" w:rsidP="002724D7">
      <w:pPr>
        <w:spacing w:after="80"/>
        <w:ind w:left="5670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Проверил</w:t>
      </w:r>
    </w:p>
    <w:p w:rsidR="001315DD" w:rsidRPr="00217E53" w:rsidRDefault="00217E53" w:rsidP="002724D7">
      <w:pPr>
        <w:spacing w:after="2100"/>
        <w:ind w:left="5670"/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Повышев</w:t>
      </w:r>
      <w:proofErr w:type="spellEnd"/>
      <w:r>
        <w:rPr>
          <w:rFonts w:ascii="Times New Roman" w:hAnsi="Times New Roman" w:cs="Times New Roman"/>
          <w:i/>
        </w:rPr>
        <w:t xml:space="preserve"> Владислав Вячеславович</w:t>
      </w:r>
    </w:p>
    <w:p w:rsidR="002724D7" w:rsidRDefault="002724D7" w:rsidP="002724D7">
      <w:pPr>
        <w:spacing w:after="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F978F71" wp14:editId="14669887">
            <wp:extent cx="3991413" cy="2038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001" cy="20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5DD" w:rsidRPr="00D628A8" w:rsidRDefault="001315DD" w:rsidP="002724D7">
      <w:pPr>
        <w:spacing w:after="80"/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Санкт-Петербург</w:t>
      </w:r>
    </w:p>
    <w:p w:rsidR="001315DD" w:rsidRPr="008B4CCB" w:rsidRDefault="001315DD" w:rsidP="002724D7">
      <w:pPr>
        <w:spacing w:after="80"/>
        <w:jc w:val="center"/>
        <w:rPr>
          <w:rFonts w:ascii="Times New Roman" w:hAnsi="Times New Roman" w:cs="Times New Roman"/>
          <w:lang w:val="en-US"/>
        </w:rPr>
      </w:pPr>
      <w:r w:rsidRPr="008B4CCB">
        <w:rPr>
          <w:rFonts w:ascii="Times New Roman" w:hAnsi="Times New Roman" w:cs="Times New Roman"/>
          <w:lang w:val="en-US"/>
        </w:rPr>
        <w:t>202</w:t>
      </w:r>
      <w:r w:rsidR="002C7D8E">
        <w:rPr>
          <w:rFonts w:ascii="Times New Roman" w:hAnsi="Times New Roman" w:cs="Times New Roman"/>
          <w:lang w:val="en-US"/>
        </w:rPr>
        <w:t>4</w:t>
      </w:r>
      <w:r w:rsidRPr="008B4CCB">
        <w:rPr>
          <w:rFonts w:ascii="Times New Roman" w:hAnsi="Times New Roman" w:cs="Times New Roman"/>
          <w:lang w:val="en-US"/>
        </w:rPr>
        <w:br w:type="page"/>
      </w:r>
    </w:p>
    <w:p w:rsidR="00217E53" w:rsidRPr="00AC3CA0" w:rsidRDefault="00217E53" w:rsidP="00AC3CA0">
      <w:pPr>
        <w:pStyle w:val="a9"/>
      </w:pPr>
      <w:r w:rsidRPr="00AC3CA0">
        <w:lastRenderedPageBreak/>
        <w:t>1. Текст исходной программы</w:t>
      </w:r>
    </w:p>
    <w:p w:rsidR="00783E00" w:rsidRPr="00783E00" w:rsidRDefault="00783E00" w:rsidP="00783E00">
      <w:pPr>
        <w:pStyle w:val="a6"/>
        <w:rPr>
          <w:lang w:val="ru-RU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88"/>
        <w:gridCol w:w="1983"/>
        <w:gridCol w:w="1721"/>
        <w:gridCol w:w="4653"/>
      </w:tblGrid>
      <w:tr w:rsidR="00217E53" w:rsidTr="0080195B">
        <w:tc>
          <w:tcPr>
            <w:tcW w:w="988" w:type="dxa"/>
          </w:tcPr>
          <w:p w:rsidR="00217E53" w:rsidRPr="00217E53" w:rsidRDefault="00217E53" w:rsidP="00217E53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Адрес</w:t>
            </w:r>
          </w:p>
        </w:tc>
        <w:tc>
          <w:tcPr>
            <w:tcW w:w="1983" w:type="dxa"/>
          </w:tcPr>
          <w:p w:rsidR="00217E53" w:rsidRPr="00687010" w:rsidRDefault="00687010" w:rsidP="00217E53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Код команды</w:t>
            </w:r>
          </w:p>
        </w:tc>
        <w:tc>
          <w:tcPr>
            <w:tcW w:w="1721" w:type="dxa"/>
          </w:tcPr>
          <w:p w:rsidR="00217E53" w:rsidRPr="00687010" w:rsidRDefault="00687010" w:rsidP="00217E53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Мнемоника</w:t>
            </w:r>
          </w:p>
        </w:tc>
        <w:tc>
          <w:tcPr>
            <w:tcW w:w="4653" w:type="dxa"/>
          </w:tcPr>
          <w:p w:rsidR="00217E53" w:rsidRPr="00687010" w:rsidRDefault="00687010" w:rsidP="00217E53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Комментарии</w:t>
            </w:r>
          </w:p>
        </w:tc>
      </w:tr>
      <w:tr w:rsidR="00217E53" w:rsidTr="0080195B">
        <w:tc>
          <w:tcPr>
            <w:tcW w:w="988" w:type="dxa"/>
          </w:tcPr>
          <w:p w:rsidR="00217E53" w:rsidRPr="00783E00" w:rsidRDefault="00687010" w:rsidP="00217E53">
            <w:pPr>
              <w:pStyle w:val="a6"/>
              <w:rPr>
                <w:b w:val="0"/>
                <w:sz w:val="24"/>
                <w:szCs w:val="24"/>
                <w:lang w:val="ru-RU"/>
              </w:rPr>
            </w:pPr>
            <w:r w:rsidRPr="00783E00">
              <w:rPr>
                <w:b w:val="0"/>
                <w:sz w:val="24"/>
                <w:szCs w:val="24"/>
                <w:lang w:val="ru-RU"/>
              </w:rPr>
              <w:t>017</w:t>
            </w:r>
          </w:p>
        </w:tc>
        <w:tc>
          <w:tcPr>
            <w:tcW w:w="1983" w:type="dxa"/>
          </w:tcPr>
          <w:p w:rsidR="00217E53" w:rsidRPr="00783E00" w:rsidRDefault="00687010" w:rsidP="00217E53">
            <w:pPr>
              <w:pStyle w:val="a6"/>
              <w:rPr>
                <w:b w:val="0"/>
                <w:sz w:val="24"/>
                <w:szCs w:val="24"/>
              </w:rPr>
            </w:pPr>
            <w:r w:rsidRPr="00783E00">
              <w:rPr>
                <w:b w:val="0"/>
                <w:sz w:val="24"/>
                <w:szCs w:val="24"/>
              </w:rPr>
              <w:t>0000</w:t>
            </w:r>
          </w:p>
        </w:tc>
        <w:tc>
          <w:tcPr>
            <w:tcW w:w="1721" w:type="dxa"/>
          </w:tcPr>
          <w:p w:rsidR="00217E53" w:rsidRPr="00783E00" w:rsidRDefault="006A1734" w:rsidP="00217E53">
            <w:pPr>
              <w:pStyle w:val="a6"/>
              <w:rPr>
                <w:b w:val="0"/>
                <w:sz w:val="24"/>
                <w:szCs w:val="24"/>
              </w:rPr>
            </w:pPr>
            <w:r w:rsidRPr="00783E00">
              <w:rPr>
                <w:b w:val="0"/>
                <w:sz w:val="24"/>
                <w:szCs w:val="24"/>
              </w:rPr>
              <w:t>ISZ 000</w:t>
            </w:r>
          </w:p>
        </w:tc>
        <w:tc>
          <w:tcPr>
            <w:tcW w:w="4653" w:type="dxa"/>
          </w:tcPr>
          <w:p w:rsidR="00217E53" w:rsidRPr="00783E00" w:rsidRDefault="00121146" w:rsidP="00217E53">
            <w:pPr>
              <w:pStyle w:val="a6"/>
              <w:rPr>
                <w:b w:val="0"/>
                <w:sz w:val="24"/>
                <w:szCs w:val="24"/>
                <w:lang w:val="ru-RU"/>
              </w:rPr>
            </w:pPr>
            <w:r w:rsidRPr="00783E00">
              <w:rPr>
                <w:b w:val="0"/>
                <w:sz w:val="24"/>
                <w:szCs w:val="24"/>
                <w:lang w:val="ru-RU"/>
              </w:rPr>
              <w:t>Приращение и пропуск</w:t>
            </w:r>
          </w:p>
        </w:tc>
      </w:tr>
      <w:tr w:rsidR="00217E53" w:rsidTr="0080195B">
        <w:tc>
          <w:tcPr>
            <w:tcW w:w="988" w:type="dxa"/>
          </w:tcPr>
          <w:p w:rsidR="00217E53" w:rsidRPr="00783E00" w:rsidRDefault="00687010" w:rsidP="00217E53">
            <w:pPr>
              <w:pStyle w:val="a6"/>
              <w:rPr>
                <w:b w:val="0"/>
                <w:sz w:val="24"/>
                <w:szCs w:val="24"/>
                <w:lang w:val="ru-RU"/>
              </w:rPr>
            </w:pPr>
            <w:r w:rsidRPr="00783E00">
              <w:rPr>
                <w:b w:val="0"/>
                <w:sz w:val="24"/>
                <w:szCs w:val="24"/>
                <w:lang w:val="ru-RU"/>
              </w:rPr>
              <w:t>018</w:t>
            </w:r>
          </w:p>
        </w:tc>
        <w:tc>
          <w:tcPr>
            <w:tcW w:w="1983" w:type="dxa"/>
          </w:tcPr>
          <w:p w:rsidR="00217E53" w:rsidRPr="00783E00" w:rsidRDefault="000C68A2" w:rsidP="00217E53">
            <w:pPr>
              <w:pStyle w:val="a6"/>
              <w:rPr>
                <w:b w:val="0"/>
                <w:sz w:val="24"/>
                <w:szCs w:val="24"/>
                <w:lang w:val="ru-RU"/>
              </w:rPr>
            </w:pPr>
            <w:r w:rsidRPr="00783E00">
              <w:rPr>
                <w:b w:val="0"/>
                <w:sz w:val="24"/>
                <w:szCs w:val="24"/>
              </w:rPr>
              <w:t>F200</w:t>
            </w:r>
          </w:p>
        </w:tc>
        <w:tc>
          <w:tcPr>
            <w:tcW w:w="1721" w:type="dxa"/>
          </w:tcPr>
          <w:p w:rsidR="00217E53" w:rsidRPr="00783E00" w:rsidRDefault="007B0919" w:rsidP="00217E53">
            <w:pPr>
              <w:pStyle w:val="a6"/>
              <w:rPr>
                <w:b w:val="0"/>
                <w:sz w:val="24"/>
                <w:szCs w:val="24"/>
              </w:rPr>
            </w:pPr>
            <w:r w:rsidRPr="00783E00">
              <w:rPr>
                <w:b w:val="0"/>
                <w:sz w:val="24"/>
                <w:szCs w:val="24"/>
              </w:rPr>
              <w:t>CLA</w:t>
            </w:r>
          </w:p>
        </w:tc>
        <w:tc>
          <w:tcPr>
            <w:tcW w:w="4653" w:type="dxa"/>
          </w:tcPr>
          <w:p w:rsidR="00217E53" w:rsidRPr="00783E00" w:rsidRDefault="00121146" w:rsidP="00217E53">
            <w:pPr>
              <w:pStyle w:val="a6"/>
              <w:rPr>
                <w:b w:val="0"/>
                <w:sz w:val="24"/>
                <w:szCs w:val="24"/>
                <w:lang w:val="ru-RU"/>
              </w:rPr>
            </w:pPr>
            <w:r w:rsidRPr="00783E00">
              <w:rPr>
                <w:b w:val="0"/>
                <w:sz w:val="24"/>
                <w:szCs w:val="24"/>
                <w:lang w:val="ru-RU"/>
              </w:rPr>
              <w:t>Очистка аккумулятора (начало программы)</w:t>
            </w:r>
          </w:p>
        </w:tc>
      </w:tr>
      <w:tr w:rsidR="00217E53" w:rsidTr="0080195B">
        <w:tc>
          <w:tcPr>
            <w:tcW w:w="988" w:type="dxa"/>
          </w:tcPr>
          <w:p w:rsidR="00217E53" w:rsidRPr="00783E00" w:rsidRDefault="00687010" w:rsidP="00217E53">
            <w:pPr>
              <w:pStyle w:val="a6"/>
              <w:rPr>
                <w:b w:val="0"/>
                <w:sz w:val="24"/>
                <w:szCs w:val="24"/>
                <w:lang w:val="ru-RU"/>
              </w:rPr>
            </w:pPr>
            <w:r w:rsidRPr="00783E00">
              <w:rPr>
                <w:b w:val="0"/>
                <w:sz w:val="24"/>
                <w:szCs w:val="24"/>
                <w:lang w:val="ru-RU"/>
              </w:rPr>
              <w:t>019</w:t>
            </w:r>
          </w:p>
        </w:tc>
        <w:tc>
          <w:tcPr>
            <w:tcW w:w="1983" w:type="dxa"/>
          </w:tcPr>
          <w:p w:rsidR="00217E53" w:rsidRPr="00783E00" w:rsidRDefault="000C68A2" w:rsidP="00217E53">
            <w:pPr>
              <w:pStyle w:val="a6"/>
              <w:rPr>
                <w:b w:val="0"/>
                <w:sz w:val="24"/>
                <w:szCs w:val="24"/>
              </w:rPr>
            </w:pPr>
            <w:r w:rsidRPr="00783E00">
              <w:rPr>
                <w:b w:val="0"/>
                <w:sz w:val="24"/>
                <w:szCs w:val="24"/>
              </w:rPr>
              <w:t>4021</w:t>
            </w:r>
          </w:p>
        </w:tc>
        <w:tc>
          <w:tcPr>
            <w:tcW w:w="1721" w:type="dxa"/>
          </w:tcPr>
          <w:p w:rsidR="00217E53" w:rsidRPr="00783E00" w:rsidRDefault="007B0919" w:rsidP="00217E53">
            <w:pPr>
              <w:pStyle w:val="a6"/>
              <w:rPr>
                <w:b w:val="0"/>
                <w:sz w:val="24"/>
                <w:szCs w:val="24"/>
              </w:rPr>
            </w:pPr>
            <w:r w:rsidRPr="00783E00">
              <w:rPr>
                <w:b w:val="0"/>
                <w:sz w:val="24"/>
                <w:szCs w:val="24"/>
              </w:rPr>
              <w:t>ADD 021</w:t>
            </w:r>
          </w:p>
        </w:tc>
        <w:tc>
          <w:tcPr>
            <w:tcW w:w="4653" w:type="dxa"/>
          </w:tcPr>
          <w:p w:rsidR="00217E53" w:rsidRPr="00783E00" w:rsidRDefault="00121146" w:rsidP="00121146">
            <w:pPr>
              <w:pStyle w:val="a6"/>
              <w:rPr>
                <w:b w:val="0"/>
                <w:sz w:val="24"/>
                <w:szCs w:val="24"/>
                <w:lang w:val="ru-RU"/>
              </w:rPr>
            </w:pPr>
            <w:r w:rsidRPr="00783E00">
              <w:rPr>
                <w:b w:val="0"/>
                <w:sz w:val="24"/>
                <w:szCs w:val="24"/>
                <w:lang w:val="ru-RU"/>
              </w:rPr>
              <w:t>В аккумулятор записывается результат сложения текущего значения в аккумуляторе с значением в ячейке</w:t>
            </w:r>
            <w:r w:rsidR="00D33EB4" w:rsidRPr="00783E00">
              <w:rPr>
                <w:b w:val="0"/>
                <w:sz w:val="24"/>
                <w:szCs w:val="24"/>
                <w:lang w:val="ru-RU"/>
              </w:rPr>
              <w:t xml:space="preserve"> с адресом</w:t>
            </w:r>
            <w:r w:rsidRPr="00783E00">
              <w:rPr>
                <w:b w:val="0"/>
                <w:sz w:val="24"/>
                <w:szCs w:val="24"/>
                <w:lang w:val="ru-RU"/>
              </w:rPr>
              <w:t xml:space="preserve"> 021 </w:t>
            </w:r>
          </w:p>
        </w:tc>
      </w:tr>
      <w:tr w:rsidR="00217E53" w:rsidTr="0080195B">
        <w:tc>
          <w:tcPr>
            <w:tcW w:w="988" w:type="dxa"/>
          </w:tcPr>
          <w:p w:rsidR="00217E53" w:rsidRPr="00783E00" w:rsidRDefault="00687010" w:rsidP="00217E53">
            <w:pPr>
              <w:pStyle w:val="a6"/>
              <w:rPr>
                <w:b w:val="0"/>
                <w:sz w:val="24"/>
                <w:szCs w:val="24"/>
              </w:rPr>
            </w:pPr>
            <w:r w:rsidRPr="00783E00">
              <w:rPr>
                <w:b w:val="0"/>
                <w:sz w:val="24"/>
                <w:szCs w:val="24"/>
                <w:lang w:val="ru-RU"/>
              </w:rPr>
              <w:t>01</w:t>
            </w:r>
            <w:r w:rsidRPr="00783E00">
              <w:rPr>
                <w:b w:val="0"/>
                <w:sz w:val="24"/>
                <w:szCs w:val="24"/>
              </w:rPr>
              <w:t>A</w:t>
            </w:r>
          </w:p>
        </w:tc>
        <w:tc>
          <w:tcPr>
            <w:tcW w:w="1983" w:type="dxa"/>
          </w:tcPr>
          <w:p w:rsidR="00217E53" w:rsidRPr="00783E00" w:rsidRDefault="000C68A2" w:rsidP="00217E53">
            <w:pPr>
              <w:pStyle w:val="a6"/>
              <w:rPr>
                <w:b w:val="0"/>
                <w:sz w:val="24"/>
                <w:szCs w:val="24"/>
              </w:rPr>
            </w:pPr>
            <w:r w:rsidRPr="00783E00">
              <w:rPr>
                <w:b w:val="0"/>
                <w:sz w:val="24"/>
                <w:szCs w:val="24"/>
              </w:rPr>
              <w:t>6022</w:t>
            </w:r>
          </w:p>
        </w:tc>
        <w:tc>
          <w:tcPr>
            <w:tcW w:w="1721" w:type="dxa"/>
          </w:tcPr>
          <w:p w:rsidR="00217E53" w:rsidRPr="00783E00" w:rsidRDefault="007B0919" w:rsidP="00217E53">
            <w:pPr>
              <w:pStyle w:val="a6"/>
              <w:rPr>
                <w:b w:val="0"/>
                <w:sz w:val="24"/>
                <w:szCs w:val="24"/>
              </w:rPr>
            </w:pPr>
            <w:r w:rsidRPr="00783E00">
              <w:rPr>
                <w:b w:val="0"/>
                <w:sz w:val="24"/>
                <w:szCs w:val="24"/>
              </w:rPr>
              <w:t>SUB 022</w:t>
            </w:r>
          </w:p>
        </w:tc>
        <w:tc>
          <w:tcPr>
            <w:tcW w:w="4653" w:type="dxa"/>
          </w:tcPr>
          <w:p w:rsidR="00217E53" w:rsidRPr="00783E00" w:rsidRDefault="00D33EB4" w:rsidP="00D33EB4">
            <w:pPr>
              <w:pStyle w:val="a6"/>
              <w:rPr>
                <w:b w:val="0"/>
                <w:sz w:val="24"/>
                <w:szCs w:val="24"/>
                <w:lang w:val="ru-RU"/>
              </w:rPr>
            </w:pPr>
            <w:r w:rsidRPr="00783E00">
              <w:rPr>
                <w:b w:val="0"/>
                <w:sz w:val="24"/>
                <w:szCs w:val="24"/>
                <w:lang w:val="ru-RU"/>
              </w:rPr>
              <w:t xml:space="preserve">В аккумулятор записывается результат </w:t>
            </w:r>
            <w:r w:rsidRPr="00783E00">
              <w:rPr>
                <w:b w:val="0"/>
                <w:sz w:val="24"/>
                <w:szCs w:val="24"/>
                <w:lang w:val="ru-RU"/>
              </w:rPr>
              <w:t>вычитания</w:t>
            </w:r>
            <w:r w:rsidRPr="00783E00">
              <w:rPr>
                <w:b w:val="0"/>
                <w:sz w:val="24"/>
                <w:szCs w:val="24"/>
                <w:lang w:val="ru-RU"/>
              </w:rPr>
              <w:t xml:space="preserve"> текущего значения в </w:t>
            </w:r>
            <w:r w:rsidRPr="00783E00">
              <w:rPr>
                <w:b w:val="0"/>
                <w:sz w:val="24"/>
                <w:szCs w:val="24"/>
                <w:lang w:val="ru-RU"/>
              </w:rPr>
              <w:t>аккумуляторе значения</w:t>
            </w:r>
            <w:r w:rsidRPr="00783E00">
              <w:rPr>
                <w:b w:val="0"/>
                <w:sz w:val="24"/>
                <w:szCs w:val="24"/>
                <w:lang w:val="ru-RU"/>
              </w:rPr>
              <w:t xml:space="preserve"> в ячейке с адресом</w:t>
            </w:r>
            <w:r w:rsidRPr="00783E00">
              <w:rPr>
                <w:b w:val="0"/>
                <w:sz w:val="24"/>
                <w:szCs w:val="24"/>
                <w:lang w:val="ru-RU"/>
              </w:rPr>
              <w:t xml:space="preserve"> 022</w:t>
            </w:r>
          </w:p>
        </w:tc>
      </w:tr>
      <w:tr w:rsidR="00217E53" w:rsidTr="0080195B">
        <w:tc>
          <w:tcPr>
            <w:tcW w:w="988" w:type="dxa"/>
          </w:tcPr>
          <w:p w:rsidR="00217E53" w:rsidRPr="00783E00" w:rsidRDefault="00687010" w:rsidP="00217E53">
            <w:pPr>
              <w:pStyle w:val="a6"/>
              <w:rPr>
                <w:b w:val="0"/>
                <w:sz w:val="24"/>
                <w:szCs w:val="24"/>
              </w:rPr>
            </w:pPr>
            <w:r w:rsidRPr="00783E00">
              <w:rPr>
                <w:b w:val="0"/>
                <w:sz w:val="24"/>
                <w:szCs w:val="24"/>
              </w:rPr>
              <w:t>01B</w:t>
            </w:r>
          </w:p>
        </w:tc>
        <w:tc>
          <w:tcPr>
            <w:tcW w:w="1983" w:type="dxa"/>
          </w:tcPr>
          <w:p w:rsidR="00217E53" w:rsidRPr="00783E00" w:rsidRDefault="000C68A2" w:rsidP="00217E53">
            <w:pPr>
              <w:pStyle w:val="a6"/>
              <w:rPr>
                <w:b w:val="0"/>
                <w:sz w:val="24"/>
                <w:szCs w:val="24"/>
              </w:rPr>
            </w:pPr>
            <w:r w:rsidRPr="00783E00">
              <w:rPr>
                <w:b w:val="0"/>
                <w:sz w:val="24"/>
                <w:szCs w:val="24"/>
              </w:rPr>
              <w:t>3024</w:t>
            </w:r>
          </w:p>
        </w:tc>
        <w:tc>
          <w:tcPr>
            <w:tcW w:w="1721" w:type="dxa"/>
          </w:tcPr>
          <w:p w:rsidR="00217E53" w:rsidRPr="00783E00" w:rsidRDefault="007B0919" w:rsidP="00217E53">
            <w:pPr>
              <w:pStyle w:val="a6"/>
              <w:rPr>
                <w:b w:val="0"/>
                <w:sz w:val="24"/>
                <w:szCs w:val="24"/>
              </w:rPr>
            </w:pPr>
            <w:r w:rsidRPr="00783E00">
              <w:rPr>
                <w:b w:val="0"/>
                <w:sz w:val="24"/>
                <w:szCs w:val="24"/>
              </w:rPr>
              <w:t>MOV 024</w:t>
            </w:r>
          </w:p>
        </w:tc>
        <w:tc>
          <w:tcPr>
            <w:tcW w:w="4653" w:type="dxa"/>
          </w:tcPr>
          <w:p w:rsidR="00217E53" w:rsidRPr="00783E00" w:rsidRDefault="00D33EB4" w:rsidP="00217E53">
            <w:pPr>
              <w:pStyle w:val="a6"/>
              <w:rPr>
                <w:b w:val="0"/>
                <w:sz w:val="24"/>
                <w:szCs w:val="24"/>
                <w:lang w:val="ru-RU"/>
              </w:rPr>
            </w:pPr>
            <w:r w:rsidRPr="00783E00">
              <w:rPr>
                <w:b w:val="0"/>
                <w:sz w:val="24"/>
                <w:szCs w:val="24"/>
                <w:lang w:val="ru-RU"/>
              </w:rPr>
              <w:t>Пересылка текущего значения в аккумуляторе в ячейку с адресом 024</w:t>
            </w:r>
          </w:p>
        </w:tc>
      </w:tr>
      <w:tr w:rsidR="00217E53" w:rsidTr="0080195B">
        <w:tc>
          <w:tcPr>
            <w:tcW w:w="988" w:type="dxa"/>
          </w:tcPr>
          <w:p w:rsidR="00217E53" w:rsidRPr="00783E00" w:rsidRDefault="00687010" w:rsidP="00217E53">
            <w:pPr>
              <w:pStyle w:val="a6"/>
              <w:rPr>
                <w:b w:val="0"/>
                <w:sz w:val="24"/>
                <w:szCs w:val="24"/>
              </w:rPr>
            </w:pPr>
            <w:r w:rsidRPr="00783E00">
              <w:rPr>
                <w:b w:val="0"/>
                <w:sz w:val="24"/>
                <w:szCs w:val="24"/>
              </w:rPr>
              <w:t>01C</w:t>
            </w:r>
          </w:p>
        </w:tc>
        <w:tc>
          <w:tcPr>
            <w:tcW w:w="1983" w:type="dxa"/>
          </w:tcPr>
          <w:p w:rsidR="00217E53" w:rsidRPr="00783E00" w:rsidRDefault="000C68A2" w:rsidP="00217E53">
            <w:pPr>
              <w:pStyle w:val="a6"/>
              <w:rPr>
                <w:b w:val="0"/>
                <w:sz w:val="24"/>
                <w:szCs w:val="24"/>
              </w:rPr>
            </w:pPr>
            <w:r w:rsidRPr="00783E00">
              <w:rPr>
                <w:b w:val="0"/>
                <w:sz w:val="24"/>
                <w:szCs w:val="24"/>
              </w:rPr>
              <w:t>F200</w:t>
            </w:r>
          </w:p>
        </w:tc>
        <w:tc>
          <w:tcPr>
            <w:tcW w:w="1721" w:type="dxa"/>
          </w:tcPr>
          <w:p w:rsidR="00217E53" w:rsidRPr="00783E00" w:rsidRDefault="007B0919" w:rsidP="00217E53">
            <w:pPr>
              <w:pStyle w:val="a6"/>
              <w:rPr>
                <w:b w:val="0"/>
                <w:sz w:val="24"/>
                <w:szCs w:val="24"/>
              </w:rPr>
            </w:pPr>
            <w:r w:rsidRPr="00783E00">
              <w:rPr>
                <w:b w:val="0"/>
                <w:sz w:val="24"/>
                <w:szCs w:val="24"/>
              </w:rPr>
              <w:t>CLA</w:t>
            </w:r>
          </w:p>
        </w:tc>
        <w:tc>
          <w:tcPr>
            <w:tcW w:w="4653" w:type="dxa"/>
          </w:tcPr>
          <w:p w:rsidR="00217E53" w:rsidRPr="00783E00" w:rsidRDefault="0080195B" w:rsidP="00217E53">
            <w:pPr>
              <w:pStyle w:val="a6"/>
              <w:rPr>
                <w:b w:val="0"/>
                <w:sz w:val="24"/>
                <w:szCs w:val="24"/>
                <w:lang w:val="ru-RU"/>
              </w:rPr>
            </w:pPr>
            <w:r w:rsidRPr="00783E00">
              <w:rPr>
                <w:b w:val="0"/>
                <w:sz w:val="24"/>
                <w:szCs w:val="24"/>
                <w:lang w:val="ru-RU"/>
              </w:rPr>
              <w:t>Очистка аккумулятора</w:t>
            </w:r>
          </w:p>
        </w:tc>
      </w:tr>
      <w:tr w:rsidR="00217E53" w:rsidTr="0080195B">
        <w:tc>
          <w:tcPr>
            <w:tcW w:w="988" w:type="dxa"/>
          </w:tcPr>
          <w:p w:rsidR="00217E53" w:rsidRPr="00783E00" w:rsidRDefault="00687010" w:rsidP="00217E53">
            <w:pPr>
              <w:pStyle w:val="a6"/>
              <w:rPr>
                <w:b w:val="0"/>
                <w:sz w:val="24"/>
                <w:szCs w:val="24"/>
              </w:rPr>
            </w:pPr>
            <w:r w:rsidRPr="00783E00">
              <w:rPr>
                <w:b w:val="0"/>
                <w:sz w:val="24"/>
                <w:szCs w:val="24"/>
              </w:rPr>
              <w:t>01D</w:t>
            </w:r>
          </w:p>
        </w:tc>
        <w:tc>
          <w:tcPr>
            <w:tcW w:w="1983" w:type="dxa"/>
          </w:tcPr>
          <w:p w:rsidR="00217E53" w:rsidRPr="00783E00" w:rsidRDefault="000C68A2" w:rsidP="00217E53">
            <w:pPr>
              <w:pStyle w:val="a6"/>
              <w:rPr>
                <w:b w:val="0"/>
                <w:sz w:val="24"/>
                <w:szCs w:val="24"/>
              </w:rPr>
            </w:pPr>
            <w:r w:rsidRPr="00783E00">
              <w:rPr>
                <w:b w:val="0"/>
                <w:sz w:val="24"/>
                <w:szCs w:val="24"/>
              </w:rPr>
              <w:t>4023</w:t>
            </w:r>
          </w:p>
        </w:tc>
        <w:tc>
          <w:tcPr>
            <w:tcW w:w="1721" w:type="dxa"/>
          </w:tcPr>
          <w:p w:rsidR="00217E53" w:rsidRPr="00783E00" w:rsidRDefault="007B0919" w:rsidP="00217E53">
            <w:pPr>
              <w:pStyle w:val="a6"/>
              <w:rPr>
                <w:b w:val="0"/>
                <w:sz w:val="24"/>
                <w:szCs w:val="24"/>
              </w:rPr>
            </w:pPr>
            <w:r w:rsidRPr="00783E00">
              <w:rPr>
                <w:b w:val="0"/>
                <w:sz w:val="24"/>
                <w:szCs w:val="24"/>
              </w:rPr>
              <w:t>ADD 023</w:t>
            </w:r>
          </w:p>
        </w:tc>
        <w:tc>
          <w:tcPr>
            <w:tcW w:w="4653" w:type="dxa"/>
          </w:tcPr>
          <w:p w:rsidR="00217E53" w:rsidRPr="00783E00" w:rsidRDefault="0080195B" w:rsidP="00217E53">
            <w:pPr>
              <w:pStyle w:val="a6"/>
              <w:rPr>
                <w:b w:val="0"/>
                <w:sz w:val="24"/>
                <w:szCs w:val="24"/>
                <w:lang w:val="ru-RU"/>
              </w:rPr>
            </w:pPr>
            <w:r w:rsidRPr="00783E00">
              <w:rPr>
                <w:b w:val="0"/>
                <w:sz w:val="24"/>
                <w:szCs w:val="24"/>
                <w:lang w:val="ru-RU"/>
              </w:rPr>
              <w:t>В аккумулятор записывается результат сложения текущего значения в аккумуляторе с значением в ячейке с адресом</w:t>
            </w:r>
            <w:r w:rsidRPr="00783E00">
              <w:rPr>
                <w:b w:val="0"/>
                <w:sz w:val="24"/>
                <w:szCs w:val="24"/>
                <w:lang w:val="ru-RU"/>
              </w:rPr>
              <w:t xml:space="preserve"> 023</w:t>
            </w:r>
          </w:p>
        </w:tc>
      </w:tr>
      <w:tr w:rsidR="0080195B" w:rsidTr="0080195B">
        <w:tc>
          <w:tcPr>
            <w:tcW w:w="988" w:type="dxa"/>
          </w:tcPr>
          <w:p w:rsidR="0080195B" w:rsidRPr="00783E00" w:rsidRDefault="0080195B" w:rsidP="0080195B">
            <w:pPr>
              <w:pStyle w:val="a6"/>
              <w:rPr>
                <w:b w:val="0"/>
                <w:sz w:val="24"/>
                <w:szCs w:val="24"/>
              </w:rPr>
            </w:pPr>
            <w:r w:rsidRPr="00783E00">
              <w:rPr>
                <w:b w:val="0"/>
                <w:sz w:val="24"/>
                <w:szCs w:val="24"/>
              </w:rPr>
              <w:t>01E</w:t>
            </w:r>
          </w:p>
        </w:tc>
        <w:tc>
          <w:tcPr>
            <w:tcW w:w="1983" w:type="dxa"/>
          </w:tcPr>
          <w:p w:rsidR="0080195B" w:rsidRPr="00783E00" w:rsidRDefault="0080195B" w:rsidP="0080195B">
            <w:pPr>
              <w:pStyle w:val="a6"/>
              <w:rPr>
                <w:b w:val="0"/>
                <w:sz w:val="24"/>
                <w:szCs w:val="24"/>
              </w:rPr>
            </w:pPr>
            <w:r w:rsidRPr="00783E00">
              <w:rPr>
                <w:b w:val="0"/>
                <w:sz w:val="24"/>
                <w:szCs w:val="24"/>
              </w:rPr>
              <w:t>1024</w:t>
            </w:r>
          </w:p>
        </w:tc>
        <w:tc>
          <w:tcPr>
            <w:tcW w:w="1721" w:type="dxa"/>
          </w:tcPr>
          <w:p w:rsidR="0080195B" w:rsidRPr="00783E00" w:rsidRDefault="0080195B" w:rsidP="0080195B">
            <w:pPr>
              <w:pStyle w:val="a6"/>
              <w:rPr>
                <w:b w:val="0"/>
                <w:sz w:val="24"/>
                <w:szCs w:val="24"/>
              </w:rPr>
            </w:pPr>
            <w:r w:rsidRPr="00783E00">
              <w:rPr>
                <w:b w:val="0"/>
                <w:sz w:val="24"/>
                <w:szCs w:val="24"/>
              </w:rPr>
              <w:t>AND 024</w:t>
            </w:r>
          </w:p>
        </w:tc>
        <w:tc>
          <w:tcPr>
            <w:tcW w:w="4653" w:type="dxa"/>
          </w:tcPr>
          <w:p w:rsidR="0080195B" w:rsidRPr="00783E00" w:rsidRDefault="0080195B" w:rsidP="0080195B">
            <w:pPr>
              <w:pStyle w:val="a6"/>
              <w:rPr>
                <w:b w:val="0"/>
                <w:sz w:val="24"/>
                <w:szCs w:val="24"/>
                <w:lang w:val="ru-RU"/>
              </w:rPr>
            </w:pPr>
            <w:r w:rsidRPr="00783E00">
              <w:rPr>
                <w:b w:val="0"/>
                <w:sz w:val="24"/>
                <w:szCs w:val="24"/>
                <w:lang w:val="ru-RU"/>
              </w:rPr>
              <w:t xml:space="preserve">В аккумулятор записывается результат </w:t>
            </w:r>
            <w:r w:rsidRPr="00783E00">
              <w:rPr>
                <w:b w:val="0"/>
                <w:sz w:val="24"/>
                <w:szCs w:val="24"/>
                <w:lang w:val="ru-RU"/>
              </w:rPr>
              <w:t>побитовой конъюнкции</w:t>
            </w:r>
            <w:r w:rsidRPr="00783E00">
              <w:rPr>
                <w:b w:val="0"/>
                <w:sz w:val="24"/>
                <w:szCs w:val="24"/>
                <w:lang w:val="ru-RU"/>
              </w:rPr>
              <w:t xml:space="preserve"> текущего значения в аккумуляторе с значением в ячейке с адресом</w:t>
            </w:r>
            <w:r w:rsidRPr="00783E00">
              <w:rPr>
                <w:b w:val="0"/>
                <w:sz w:val="24"/>
                <w:szCs w:val="24"/>
                <w:lang w:val="ru-RU"/>
              </w:rPr>
              <w:t xml:space="preserve"> 024</w:t>
            </w:r>
          </w:p>
        </w:tc>
      </w:tr>
      <w:tr w:rsidR="0080195B" w:rsidTr="0080195B">
        <w:tc>
          <w:tcPr>
            <w:tcW w:w="988" w:type="dxa"/>
          </w:tcPr>
          <w:p w:rsidR="0080195B" w:rsidRPr="00783E00" w:rsidRDefault="0080195B" w:rsidP="0080195B">
            <w:pPr>
              <w:pStyle w:val="a6"/>
              <w:rPr>
                <w:b w:val="0"/>
                <w:sz w:val="24"/>
                <w:szCs w:val="24"/>
              </w:rPr>
            </w:pPr>
            <w:r w:rsidRPr="00783E00">
              <w:rPr>
                <w:b w:val="0"/>
                <w:sz w:val="24"/>
                <w:szCs w:val="24"/>
              </w:rPr>
              <w:t>01F</w:t>
            </w:r>
          </w:p>
        </w:tc>
        <w:tc>
          <w:tcPr>
            <w:tcW w:w="1983" w:type="dxa"/>
          </w:tcPr>
          <w:p w:rsidR="0080195B" w:rsidRPr="00783E00" w:rsidRDefault="0080195B" w:rsidP="0080195B">
            <w:pPr>
              <w:pStyle w:val="a6"/>
              <w:rPr>
                <w:b w:val="0"/>
                <w:sz w:val="24"/>
                <w:szCs w:val="24"/>
              </w:rPr>
            </w:pPr>
            <w:r w:rsidRPr="00783E00">
              <w:rPr>
                <w:b w:val="0"/>
                <w:sz w:val="24"/>
                <w:szCs w:val="24"/>
              </w:rPr>
              <w:t>3024</w:t>
            </w:r>
          </w:p>
        </w:tc>
        <w:tc>
          <w:tcPr>
            <w:tcW w:w="1721" w:type="dxa"/>
          </w:tcPr>
          <w:p w:rsidR="0080195B" w:rsidRPr="00783E00" w:rsidRDefault="0080195B" w:rsidP="0080195B">
            <w:pPr>
              <w:pStyle w:val="a6"/>
              <w:rPr>
                <w:b w:val="0"/>
                <w:sz w:val="24"/>
                <w:szCs w:val="24"/>
              </w:rPr>
            </w:pPr>
            <w:r w:rsidRPr="00783E00">
              <w:rPr>
                <w:b w:val="0"/>
                <w:sz w:val="24"/>
                <w:szCs w:val="24"/>
              </w:rPr>
              <w:t>MOV 024</w:t>
            </w:r>
          </w:p>
        </w:tc>
        <w:tc>
          <w:tcPr>
            <w:tcW w:w="4653" w:type="dxa"/>
          </w:tcPr>
          <w:p w:rsidR="0080195B" w:rsidRPr="00783E00" w:rsidRDefault="00861AD0" w:rsidP="0080195B">
            <w:pPr>
              <w:pStyle w:val="a6"/>
              <w:rPr>
                <w:b w:val="0"/>
                <w:sz w:val="24"/>
                <w:szCs w:val="24"/>
                <w:lang w:val="ru-RU"/>
              </w:rPr>
            </w:pPr>
            <w:r w:rsidRPr="00783E00">
              <w:rPr>
                <w:b w:val="0"/>
                <w:sz w:val="24"/>
                <w:szCs w:val="24"/>
                <w:lang w:val="ru-RU"/>
              </w:rPr>
              <w:t>Пересылка текущего значения в аккумуляторе в ячейку с адресом 024</w:t>
            </w:r>
          </w:p>
        </w:tc>
      </w:tr>
      <w:tr w:rsidR="0080195B" w:rsidTr="0080195B">
        <w:tc>
          <w:tcPr>
            <w:tcW w:w="988" w:type="dxa"/>
          </w:tcPr>
          <w:p w:rsidR="0080195B" w:rsidRPr="00783E00" w:rsidRDefault="0080195B" w:rsidP="0080195B">
            <w:pPr>
              <w:pStyle w:val="a6"/>
              <w:rPr>
                <w:b w:val="0"/>
                <w:sz w:val="24"/>
                <w:szCs w:val="24"/>
              </w:rPr>
            </w:pPr>
            <w:r w:rsidRPr="00783E00">
              <w:rPr>
                <w:b w:val="0"/>
                <w:sz w:val="24"/>
                <w:szCs w:val="24"/>
              </w:rPr>
              <w:t>020</w:t>
            </w:r>
          </w:p>
        </w:tc>
        <w:tc>
          <w:tcPr>
            <w:tcW w:w="1983" w:type="dxa"/>
          </w:tcPr>
          <w:p w:rsidR="0080195B" w:rsidRPr="00783E00" w:rsidRDefault="0080195B" w:rsidP="0080195B">
            <w:pPr>
              <w:pStyle w:val="a6"/>
              <w:rPr>
                <w:b w:val="0"/>
                <w:sz w:val="24"/>
                <w:szCs w:val="24"/>
              </w:rPr>
            </w:pPr>
            <w:r w:rsidRPr="00783E00">
              <w:rPr>
                <w:b w:val="0"/>
                <w:sz w:val="24"/>
                <w:szCs w:val="24"/>
              </w:rPr>
              <w:t>F000</w:t>
            </w:r>
          </w:p>
        </w:tc>
        <w:tc>
          <w:tcPr>
            <w:tcW w:w="1721" w:type="dxa"/>
          </w:tcPr>
          <w:p w:rsidR="0080195B" w:rsidRPr="00783E00" w:rsidRDefault="0080195B" w:rsidP="0080195B">
            <w:pPr>
              <w:pStyle w:val="a6"/>
              <w:rPr>
                <w:b w:val="0"/>
                <w:sz w:val="24"/>
                <w:szCs w:val="24"/>
              </w:rPr>
            </w:pPr>
            <w:r w:rsidRPr="00783E00">
              <w:rPr>
                <w:b w:val="0"/>
                <w:sz w:val="24"/>
                <w:szCs w:val="24"/>
              </w:rPr>
              <w:t>HLT</w:t>
            </w:r>
          </w:p>
        </w:tc>
        <w:tc>
          <w:tcPr>
            <w:tcW w:w="4653" w:type="dxa"/>
          </w:tcPr>
          <w:p w:rsidR="0080195B" w:rsidRPr="00783E00" w:rsidRDefault="00861AD0" w:rsidP="0080195B">
            <w:pPr>
              <w:pStyle w:val="a6"/>
              <w:rPr>
                <w:b w:val="0"/>
                <w:sz w:val="24"/>
                <w:szCs w:val="24"/>
                <w:lang w:val="ru-RU"/>
              </w:rPr>
            </w:pPr>
            <w:r w:rsidRPr="00783E00">
              <w:rPr>
                <w:b w:val="0"/>
                <w:sz w:val="24"/>
                <w:szCs w:val="24"/>
                <w:lang w:val="ru-RU"/>
              </w:rPr>
              <w:t>Остановка операций (конец программы)</w:t>
            </w:r>
          </w:p>
        </w:tc>
      </w:tr>
      <w:tr w:rsidR="00D03C6F" w:rsidTr="0080195B">
        <w:tc>
          <w:tcPr>
            <w:tcW w:w="988" w:type="dxa"/>
          </w:tcPr>
          <w:p w:rsidR="00D03C6F" w:rsidRPr="00783E00" w:rsidRDefault="00D03C6F" w:rsidP="00D03C6F">
            <w:pPr>
              <w:pStyle w:val="a6"/>
              <w:rPr>
                <w:b w:val="0"/>
                <w:sz w:val="24"/>
                <w:szCs w:val="24"/>
              </w:rPr>
            </w:pPr>
            <w:r w:rsidRPr="00783E00">
              <w:rPr>
                <w:b w:val="0"/>
                <w:sz w:val="24"/>
                <w:szCs w:val="24"/>
              </w:rPr>
              <w:t>021</w:t>
            </w:r>
          </w:p>
        </w:tc>
        <w:tc>
          <w:tcPr>
            <w:tcW w:w="1983" w:type="dxa"/>
          </w:tcPr>
          <w:p w:rsidR="00D03C6F" w:rsidRPr="00783E00" w:rsidRDefault="00D03C6F" w:rsidP="00D03C6F">
            <w:pPr>
              <w:pStyle w:val="a6"/>
              <w:rPr>
                <w:b w:val="0"/>
                <w:sz w:val="24"/>
                <w:szCs w:val="24"/>
              </w:rPr>
            </w:pPr>
            <w:r w:rsidRPr="00783E00">
              <w:rPr>
                <w:b w:val="0"/>
                <w:sz w:val="24"/>
                <w:szCs w:val="24"/>
              </w:rPr>
              <w:t>1377</w:t>
            </w:r>
          </w:p>
        </w:tc>
        <w:tc>
          <w:tcPr>
            <w:tcW w:w="1721" w:type="dxa"/>
          </w:tcPr>
          <w:p w:rsidR="00D03C6F" w:rsidRPr="00783E00" w:rsidRDefault="00D03C6F" w:rsidP="00D03C6F">
            <w:pPr>
              <w:pStyle w:val="a6"/>
              <w:rPr>
                <w:b w:val="0"/>
                <w:sz w:val="24"/>
                <w:szCs w:val="24"/>
              </w:rPr>
            </w:pPr>
            <w:r w:rsidRPr="00783E00">
              <w:rPr>
                <w:b w:val="0"/>
                <w:sz w:val="24"/>
                <w:szCs w:val="24"/>
              </w:rPr>
              <w:t>AND 377</w:t>
            </w:r>
          </w:p>
        </w:tc>
        <w:tc>
          <w:tcPr>
            <w:tcW w:w="4653" w:type="dxa"/>
          </w:tcPr>
          <w:p w:rsidR="00D03C6F" w:rsidRPr="00783E00" w:rsidRDefault="00D03C6F" w:rsidP="00D03C6F">
            <w:pPr>
              <w:pStyle w:val="a6"/>
              <w:rPr>
                <w:b w:val="0"/>
                <w:sz w:val="24"/>
                <w:szCs w:val="24"/>
                <w:lang w:val="ru-RU"/>
              </w:rPr>
            </w:pPr>
            <w:r w:rsidRPr="00783E00">
              <w:rPr>
                <w:b w:val="0"/>
                <w:sz w:val="24"/>
                <w:szCs w:val="24"/>
                <w:lang w:val="ru-RU"/>
              </w:rPr>
              <w:t>В аккумулятор записывается результат побитовой конъюнкции текущего значения в аккумуляторе с значением в ячейке с адресом</w:t>
            </w:r>
            <w:r w:rsidRPr="00783E00">
              <w:rPr>
                <w:b w:val="0"/>
                <w:sz w:val="24"/>
                <w:szCs w:val="24"/>
                <w:lang w:val="ru-RU"/>
              </w:rPr>
              <w:t xml:space="preserve"> 377 (не выполняется после завершения программы)</w:t>
            </w:r>
          </w:p>
        </w:tc>
      </w:tr>
      <w:tr w:rsidR="00D03C6F" w:rsidTr="0080195B">
        <w:tc>
          <w:tcPr>
            <w:tcW w:w="988" w:type="dxa"/>
          </w:tcPr>
          <w:p w:rsidR="00D03C6F" w:rsidRPr="00783E00" w:rsidRDefault="00D03C6F" w:rsidP="00D03C6F">
            <w:pPr>
              <w:pStyle w:val="a6"/>
              <w:rPr>
                <w:b w:val="0"/>
                <w:sz w:val="24"/>
                <w:szCs w:val="24"/>
              </w:rPr>
            </w:pPr>
            <w:r w:rsidRPr="00783E00">
              <w:rPr>
                <w:b w:val="0"/>
                <w:sz w:val="24"/>
                <w:szCs w:val="24"/>
              </w:rPr>
              <w:t>022</w:t>
            </w:r>
          </w:p>
        </w:tc>
        <w:tc>
          <w:tcPr>
            <w:tcW w:w="1983" w:type="dxa"/>
          </w:tcPr>
          <w:p w:rsidR="00D03C6F" w:rsidRPr="00783E00" w:rsidRDefault="00D03C6F" w:rsidP="00D03C6F">
            <w:pPr>
              <w:pStyle w:val="a6"/>
              <w:rPr>
                <w:b w:val="0"/>
                <w:sz w:val="24"/>
                <w:szCs w:val="24"/>
              </w:rPr>
            </w:pPr>
            <w:r w:rsidRPr="00783E00">
              <w:rPr>
                <w:b w:val="0"/>
                <w:sz w:val="24"/>
                <w:szCs w:val="24"/>
              </w:rPr>
              <w:t>2295</w:t>
            </w:r>
          </w:p>
        </w:tc>
        <w:tc>
          <w:tcPr>
            <w:tcW w:w="1721" w:type="dxa"/>
          </w:tcPr>
          <w:p w:rsidR="00D03C6F" w:rsidRPr="00783E00" w:rsidRDefault="00D03C6F" w:rsidP="00D03C6F">
            <w:pPr>
              <w:pStyle w:val="a6"/>
              <w:rPr>
                <w:b w:val="0"/>
                <w:sz w:val="24"/>
                <w:szCs w:val="24"/>
              </w:rPr>
            </w:pPr>
            <w:r w:rsidRPr="00783E00">
              <w:rPr>
                <w:b w:val="0"/>
                <w:sz w:val="24"/>
                <w:szCs w:val="24"/>
              </w:rPr>
              <w:t>JSR 295</w:t>
            </w:r>
          </w:p>
        </w:tc>
        <w:tc>
          <w:tcPr>
            <w:tcW w:w="4653" w:type="dxa"/>
          </w:tcPr>
          <w:p w:rsidR="00D03C6F" w:rsidRPr="00783E00" w:rsidRDefault="00D03C6F" w:rsidP="00783E00">
            <w:pPr>
              <w:pStyle w:val="a6"/>
              <w:rPr>
                <w:b w:val="0"/>
                <w:sz w:val="24"/>
                <w:szCs w:val="24"/>
                <w:lang w:val="ru-RU"/>
              </w:rPr>
            </w:pPr>
            <w:r w:rsidRPr="00783E00">
              <w:rPr>
                <w:b w:val="0"/>
                <w:sz w:val="24"/>
                <w:szCs w:val="24"/>
                <w:lang w:val="ru-RU"/>
              </w:rPr>
              <w:t>Обращение к подпрограмме</w:t>
            </w:r>
            <w:r w:rsidR="00EA5168">
              <w:rPr>
                <w:b w:val="0"/>
                <w:sz w:val="24"/>
                <w:szCs w:val="24"/>
                <w:lang w:val="ru-RU"/>
              </w:rPr>
              <w:t xml:space="preserve"> (не выполняется после завершения программы)</w:t>
            </w:r>
          </w:p>
        </w:tc>
      </w:tr>
      <w:tr w:rsidR="00D03C6F" w:rsidTr="0080195B">
        <w:tc>
          <w:tcPr>
            <w:tcW w:w="988" w:type="dxa"/>
          </w:tcPr>
          <w:p w:rsidR="00D03C6F" w:rsidRPr="00783E00" w:rsidRDefault="00D03C6F" w:rsidP="00D03C6F">
            <w:pPr>
              <w:pStyle w:val="a6"/>
              <w:rPr>
                <w:b w:val="0"/>
                <w:sz w:val="24"/>
                <w:szCs w:val="24"/>
              </w:rPr>
            </w:pPr>
            <w:r w:rsidRPr="00783E00">
              <w:rPr>
                <w:b w:val="0"/>
                <w:sz w:val="24"/>
                <w:szCs w:val="24"/>
              </w:rPr>
              <w:t>023</w:t>
            </w:r>
          </w:p>
        </w:tc>
        <w:tc>
          <w:tcPr>
            <w:tcW w:w="1983" w:type="dxa"/>
          </w:tcPr>
          <w:p w:rsidR="00D03C6F" w:rsidRPr="00783E00" w:rsidRDefault="00D03C6F" w:rsidP="00D03C6F">
            <w:pPr>
              <w:pStyle w:val="a6"/>
              <w:rPr>
                <w:b w:val="0"/>
                <w:sz w:val="24"/>
                <w:szCs w:val="24"/>
              </w:rPr>
            </w:pPr>
            <w:r w:rsidRPr="00783E00">
              <w:rPr>
                <w:b w:val="0"/>
                <w:sz w:val="24"/>
                <w:szCs w:val="24"/>
              </w:rPr>
              <w:t>7C90</w:t>
            </w:r>
          </w:p>
        </w:tc>
        <w:tc>
          <w:tcPr>
            <w:tcW w:w="1721" w:type="dxa"/>
          </w:tcPr>
          <w:p w:rsidR="00D03C6F" w:rsidRPr="00783E00" w:rsidRDefault="00D03C6F" w:rsidP="00D03C6F">
            <w:pPr>
              <w:pStyle w:val="a6"/>
              <w:rPr>
                <w:b w:val="0"/>
                <w:sz w:val="24"/>
                <w:szCs w:val="24"/>
              </w:rPr>
            </w:pPr>
            <w:r w:rsidRPr="00783E00">
              <w:rPr>
                <w:b w:val="0"/>
                <w:sz w:val="24"/>
                <w:szCs w:val="24"/>
              </w:rPr>
              <w:t>HZA7 (490)</w:t>
            </w:r>
          </w:p>
        </w:tc>
        <w:tc>
          <w:tcPr>
            <w:tcW w:w="4653" w:type="dxa"/>
          </w:tcPr>
          <w:p w:rsidR="00D03C6F" w:rsidRPr="00783E00" w:rsidRDefault="00783E00" w:rsidP="00D03C6F">
            <w:pPr>
              <w:pStyle w:val="a6"/>
              <w:rPr>
                <w:b w:val="0"/>
                <w:sz w:val="24"/>
                <w:szCs w:val="24"/>
                <w:lang w:val="ru-RU"/>
              </w:rPr>
            </w:pPr>
            <w:r>
              <w:rPr>
                <w:b w:val="0"/>
                <w:sz w:val="24"/>
                <w:szCs w:val="24"/>
                <w:lang w:val="ru-RU"/>
              </w:rPr>
              <w:t>-</w:t>
            </w:r>
          </w:p>
        </w:tc>
      </w:tr>
      <w:tr w:rsidR="00D03C6F" w:rsidTr="0080195B">
        <w:tc>
          <w:tcPr>
            <w:tcW w:w="988" w:type="dxa"/>
          </w:tcPr>
          <w:p w:rsidR="00D03C6F" w:rsidRPr="00783E00" w:rsidRDefault="00D03C6F" w:rsidP="00D03C6F">
            <w:pPr>
              <w:pStyle w:val="a6"/>
              <w:rPr>
                <w:b w:val="0"/>
                <w:sz w:val="24"/>
                <w:szCs w:val="24"/>
              </w:rPr>
            </w:pPr>
            <w:r w:rsidRPr="00783E00">
              <w:rPr>
                <w:b w:val="0"/>
                <w:sz w:val="24"/>
                <w:szCs w:val="24"/>
              </w:rPr>
              <w:t>024</w:t>
            </w:r>
          </w:p>
        </w:tc>
        <w:tc>
          <w:tcPr>
            <w:tcW w:w="1983" w:type="dxa"/>
          </w:tcPr>
          <w:p w:rsidR="00D03C6F" w:rsidRPr="00783E00" w:rsidRDefault="00D03C6F" w:rsidP="00D03C6F">
            <w:pPr>
              <w:pStyle w:val="a6"/>
              <w:rPr>
                <w:b w:val="0"/>
                <w:sz w:val="24"/>
                <w:szCs w:val="24"/>
              </w:rPr>
            </w:pPr>
            <w:r w:rsidRPr="00783E00">
              <w:rPr>
                <w:b w:val="0"/>
                <w:sz w:val="24"/>
                <w:szCs w:val="24"/>
              </w:rPr>
              <w:t>301A</w:t>
            </w:r>
          </w:p>
        </w:tc>
        <w:tc>
          <w:tcPr>
            <w:tcW w:w="1721" w:type="dxa"/>
          </w:tcPr>
          <w:p w:rsidR="00D03C6F" w:rsidRPr="00783E00" w:rsidRDefault="00D03C6F" w:rsidP="00D03C6F">
            <w:pPr>
              <w:pStyle w:val="a6"/>
              <w:rPr>
                <w:b w:val="0"/>
                <w:sz w:val="24"/>
                <w:szCs w:val="24"/>
              </w:rPr>
            </w:pPr>
            <w:r w:rsidRPr="00783E00">
              <w:rPr>
                <w:b w:val="0"/>
                <w:sz w:val="24"/>
                <w:szCs w:val="24"/>
              </w:rPr>
              <w:t>MOV 01A</w:t>
            </w:r>
          </w:p>
        </w:tc>
        <w:tc>
          <w:tcPr>
            <w:tcW w:w="4653" w:type="dxa"/>
          </w:tcPr>
          <w:p w:rsidR="00D03C6F" w:rsidRPr="00783E00" w:rsidRDefault="00783E00" w:rsidP="00D03C6F">
            <w:pPr>
              <w:pStyle w:val="a6"/>
              <w:rPr>
                <w:b w:val="0"/>
                <w:sz w:val="24"/>
                <w:szCs w:val="24"/>
                <w:lang w:val="ru-RU"/>
              </w:rPr>
            </w:pPr>
            <w:r w:rsidRPr="00783E00">
              <w:rPr>
                <w:b w:val="0"/>
                <w:sz w:val="24"/>
                <w:szCs w:val="24"/>
                <w:lang w:val="ru-RU"/>
              </w:rPr>
              <w:t>Пересылка</w:t>
            </w:r>
            <w:r w:rsidR="00EA5168">
              <w:rPr>
                <w:b w:val="0"/>
                <w:sz w:val="24"/>
                <w:szCs w:val="24"/>
                <w:lang w:val="ru-RU"/>
              </w:rPr>
              <w:t xml:space="preserve"> (не выполняется после завершения программы)</w:t>
            </w:r>
          </w:p>
        </w:tc>
      </w:tr>
    </w:tbl>
    <w:p w:rsidR="00217E53" w:rsidRPr="00EA5168" w:rsidRDefault="00217E53" w:rsidP="00217E53">
      <w:pPr>
        <w:pStyle w:val="a6"/>
        <w:rPr>
          <w:b w:val="0"/>
          <w:lang w:val="ru-RU"/>
        </w:rPr>
      </w:pPr>
    </w:p>
    <w:p w:rsidR="00C84347" w:rsidRDefault="00C84347" w:rsidP="00AC3CA0">
      <w:pPr>
        <w:pStyle w:val="a5"/>
      </w:pPr>
    </w:p>
    <w:p w:rsidR="00EA5168" w:rsidRDefault="00EA5168" w:rsidP="00AC3CA0">
      <w:pPr>
        <w:pStyle w:val="a5"/>
      </w:pPr>
    </w:p>
    <w:p w:rsidR="00EA5168" w:rsidRDefault="00EA5168" w:rsidP="00AC3CA0">
      <w:pPr>
        <w:pStyle w:val="a5"/>
        <w:ind w:left="0"/>
      </w:pPr>
      <w:bookmarkStart w:id="0" w:name="_GoBack"/>
      <w:bookmarkEnd w:id="0"/>
    </w:p>
    <w:p w:rsidR="00EA5168" w:rsidRPr="00AC3CA0" w:rsidRDefault="00EA5168" w:rsidP="00AC3CA0">
      <w:pPr>
        <w:pStyle w:val="a5"/>
        <w:ind w:left="0"/>
      </w:pPr>
      <w:r w:rsidRPr="00AC3CA0">
        <w:lastRenderedPageBreak/>
        <w:t>2. ТАБЛИЦА ТРАССИРОВКИ</w:t>
      </w:r>
    </w:p>
    <w:p w:rsidR="00EA5168" w:rsidRDefault="00EA5168" w:rsidP="00AC3CA0">
      <w:pPr>
        <w:pStyle w:val="a5"/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0"/>
        <w:gridCol w:w="748"/>
        <w:gridCol w:w="802"/>
        <w:gridCol w:w="784"/>
        <w:gridCol w:w="748"/>
        <w:gridCol w:w="784"/>
        <w:gridCol w:w="784"/>
        <w:gridCol w:w="322"/>
        <w:gridCol w:w="945"/>
        <w:gridCol w:w="1708"/>
      </w:tblGrid>
      <w:tr w:rsidR="00EA5168" w:rsidRPr="00EA5168" w:rsidTr="00EA516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5168" w:rsidRPr="00EA5168" w:rsidRDefault="00807749" w:rsidP="00EA5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  <w:lang w:eastAsia="ru-RU"/>
              </w:rPr>
              <w:t>Адрес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5168" w:rsidRPr="00EA5168" w:rsidRDefault="00EA5168" w:rsidP="00EA5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  <w:lang w:eastAsia="ru-RU"/>
              </w:rPr>
            </w:pPr>
            <w:r w:rsidRPr="00EA5168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  <w:lang w:eastAsia="ru-RU"/>
              </w:rPr>
              <w:t>Код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5168" w:rsidRPr="00EA5168" w:rsidRDefault="00EA5168" w:rsidP="00EA5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  <w:lang w:eastAsia="ru-RU"/>
              </w:rPr>
            </w:pPr>
            <w:r w:rsidRPr="00EA5168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  <w:lang w:eastAsia="ru-RU"/>
              </w:rPr>
              <w:t>СК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5168" w:rsidRPr="00EA5168" w:rsidRDefault="00EA5168" w:rsidP="00EA5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  <w:lang w:eastAsia="ru-RU"/>
              </w:rPr>
            </w:pPr>
            <w:r w:rsidRPr="00EA5168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  <w:lang w:eastAsia="ru-RU"/>
              </w:rPr>
              <w:t>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5168" w:rsidRPr="00EA5168" w:rsidRDefault="00EA5168" w:rsidP="00EA5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  <w:lang w:eastAsia="ru-RU"/>
              </w:rPr>
            </w:pPr>
            <w:r w:rsidRPr="00EA5168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  <w:lang w:eastAsia="ru-RU"/>
              </w:rPr>
              <w:t>РК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5168" w:rsidRPr="00EA5168" w:rsidRDefault="00EA5168" w:rsidP="00EA5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  <w:lang w:eastAsia="ru-RU"/>
              </w:rPr>
            </w:pPr>
            <w:r w:rsidRPr="00EA5168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  <w:lang w:eastAsia="ru-RU"/>
              </w:rPr>
              <w:t>РД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5168" w:rsidRPr="00EA5168" w:rsidRDefault="00EA5168" w:rsidP="00EA5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  <w:lang w:eastAsia="ru-RU"/>
              </w:rPr>
            </w:pPr>
            <w:r w:rsidRPr="00EA5168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5168" w:rsidRPr="00EA5168" w:rsidRDefault="00EA5168" w:rsidP="00EA5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  <w:lang w:eastAsia="ru-RU"/>
              </w:rPr>
            </w:pPr>
            <w:r w:rsidRPr="00EA5168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  <w:lang w:eastAsia="ru-RU"/>
              </w:rPr>
              <w:t>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5168" w:rsidRPr="00EA5168" w:rsidRDefault="00EA5168" w:rsidP="00EA5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  <w:lang w:eastAsia="ru-RU"/>
              </w:rPr>
            </w:pPr>
            <w:r w:rsidRPr="00EA5168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  <w:lang w:eastAsia="ru-RU"/>
              </w:rPr>
              <w:t>Адрес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5168" w:rsidRPr="00EA5168" w:rsidRDefault="00EA5168" w:rsidP="00EA5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  <w:lang w:eastAsia="ru-RU"/>
              </w:rPr>
            </w:pPr>
            <w:r w:rsidRPr="00EA5168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  <w:lang w:eastAsia="ru-RU"/>
              </w:rPr>
              <w:t>Новый код</w:t>
            </w:r>
          </w:p>
        </w:tc>
      </w:tr>
      <w:tr w:rsidR="00EA5168" w:rsidRPr="00EA5168" w:rsidTr="00EA516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5168" w:rsidRPr="00EA5168" w:rsidRDefault="00EA5168" w:rsidP="00EA516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</w:pPr>
            <w:r w:rsidRPr="00EA5168"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5168" w:rsidRPr="00EA5168" w:rsidRDefault="00EA5168" w:rsidP="00EA516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</w:pPr>
            <w:r w:rsidRPr="00EA5168"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5168" w:rsidRPr="00EA5168" w:rsidRDefault="00EA5168" w:rsidP="00EA516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</w:pPr>
            <w:r w:rsidRPr="00EA5168"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  <w:t>0019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5168" w:rsidRPr="00EA5168" w:rsidRDefault="00EA5168" w:rsidP="00EA516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</w:pPr>
            <w:r w:rsidRPr="00EA5168"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  <w:t>0018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5168" w:rsidRPr="00EA5168" w:rsidRDefault="00EA5168" w:rsidP="00EA516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</w:pPr>
            <w:r w:rsidRPr="00EA5168"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5168" w:rsidRPr="00EA5168" w:rsidRDefault="00EA5168" w:rsidP="00EA516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</w:pPr>
            <w:r w:rsidRPr="00EA5168"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5168" w:rsidRPr="00EA5168" w:rsidRDefault="00EA5168" w:rsidP="00EA516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</w:pPr>
            <w:r w:rsidRPr="00EA5168"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5168" w:rsidRPr="00EA5168" w:rsidRDefault="00EA5168" w:rsidP="00EA516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</w:pPr>
            <w:r w:rsidRPr="00EA5168"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A5168" w:rsidRPr="00EA5168" w:rsidRDefault="00EA5168" w:rsidP="00EA516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A5168" w:rsidRPr="00EA5168" w:rsidRDefault="00EA5168" w:rsidP="00EA516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0"/>
                <w:lang w:eastAsia="ru-RU"/>
              </w:rPr>
            </w:pPr>
          </w:p>
        </w:tc>
      </w:tr>
      <w:tr w:rsidR="00EA5168" w:rsidRPr="00EA5168" w:rsidTr="00EA516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5168" w:rsidRPr="00EA5168" w:rsidRDefault="00EA5168" w:rsidP="00EA516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</w:pPr>
            <w:r w:rsidRPr="00EA5168"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5168" w:rsidRPr="00EA5168" w:rsidRDefault="00EA5168" w:rsidP="00EA516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</w:pPr>
            <w:r w:rsidRPr="00EA5168"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  <w:t>4021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5168" w:rsidRPr="00EA5168" w:rsidRDefault="00EA5168" w:rsidP="00EA516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</w:pPr>
            <w:r w:rsidRPr="00EA5168"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  <w:t>001A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5168" w:rsidRPr="00EA5168" w:rsidRDefault="00EA5168" w:rsidP="00EA516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</w:pPr>
            <w:r w:rsidRPr="00EA5168"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  <w:t>0021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5168" w:rsidRPr="00EA5168" w:rsidRDefault="00EA5168" w:rsidP="00EA516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</w:pPr>
            <w:r w:rsidRPr="00EA5168"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  <w:t>4021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5168" w:rsidRPr="00EA5168" w:rsidRDefault="00EA5168" w:rsidP="00EA516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</w:pPr>
            <w:r w:rsidRPr="00EA5168"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  <w:t>1377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5168" w:rsidRPr="00EA5168" w:rsidRDefault="00EA5168" w:rsidP="00EA516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</w:pPr>
            <w:r w:rsidRPr="00EA5168"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  <w:t>1377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5168" w:rsidRPr="00EA5168" w:rsidRDefault="00EA5168" w:rsidP="00EA516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</w:pPr>
            <w:r w:rsidRPr="00EA5168"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A5168" w:rsidRPr="00EA5168" w:rsidRDefault="00EA5168" w:rsidP="00EA516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A5168" w:rsidRPr="00EA5168" w:rsidRDefault="00EA5168" w:rsidP="00EA516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0"/>
                <w:lang w:eastAsia="ru-RU"/>
              </w:rPr>
            </w:pPr>
          </w:p>
        </w:tc>
      </w:tr>
      <w:tr w:rsidR="00EA5168" w:rsidRPr="00EA5168" w:rsidTr="00EA516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5168" w:rsidRPr="00EA5168" w:rsidRDefault="00EA5168" w:rsidP="00EA516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</w:pPr>
            <w:r w:rsidRPr="00EA5168"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  <w:t>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5168" w:rsidRPr="00EA5168" w:rsidRDefault="00EA5168" w:rsidP="00EA516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</w:pPr>
            <w:r w:rsidRPr="00EA5168"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  <w:t>6022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5168" w:rsidRPr="00EA5168" w:rsidRDefault="00EA5168" w:rsidP="00EA516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</w:pPr>
            <w:r w:rsidRPr="00EA5168"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  <w:t>001B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5168" w:rsidRPr="00EA5168" w:rsidRDefault="00EA5168" w:rsidP="00EA516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</w:pPr>
            <w:r w:rsidRPr="00EA5168"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  <w:t>0022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5168" w:rsidRPr="00EA5168" w:rsidRDefault="00EA5168" w:rsidP="00EA516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</w:pPr>
            <w:r w:rsidRPr="00EA5168"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  <w:t>6022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5168" w:rsidRPr="00EA5168" w:rsidRDefault="00EA5168" w:rsidP="00EA516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</w:pPr>
            <w:r w:rsidRPr="00EA5168"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  <w:t>2295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5168" w:rsidRPr="00EA5168" w:rsidRDefault="00EA5168" w:rsidP="00EA516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</w:pPr>
            <w:r w:rsidRPr="00EA5168"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  <w:t>F0E2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5168" w:rsidRPr="00EA5168" w:rsidRDefault="00EA5168" w:rsidP="00EA516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</w:pPr>
            <w:r w:rsidRPr="00EA5168"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A5168" w:rsidRPr="00EA5168" w:rsidRDefault="00EA5168" w:rsidP="00EA516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A5168" w:rsidRPr="00EA5168" w:rsidRDefault="00EA5168" w:rsidP="00EA516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0"/>
                <w:lang w:eastAsia="ru-RU"/>
              </w:rPr>
            </w:pPr>
          </w:p>
        </w:tc>
      </w:tr>
      <w:tr w:rsidR="00EA5168" w:rsidRPr="00EA5168" w:rsidTr="00EA516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5168" w:rsidRPr="00EA5168" w:rsidRDefault="00EA5168" w:rsidP="00EA516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</w:pPr>
            <w:r w:rsidRPr="00EA5168"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  <w:t>01B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5168" w:rsidRPr="00EA5168" w:rsidRDefault="00EA5168" w:rsidP="00EA516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</w:pPr>
            <w:r w:rsidRPr="00EA5168"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  <w:t>3024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5168" w:rsidRPr="00EA5168" w:rsidRDefault="00EA5168" w:rsidP="00EA516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</w:pPr>
            <w:r w:rsidRPr="00EA5168"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  <w:t>001C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5168" w:rsidRPr="00EA5168" w:rsidRDefault="00EA5168" w:rsidP="00EA516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</w:pPr>
            <w:r w:rsidRPr="00EA5168"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  <w:t>0024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5168" w:rsidRPr="00EA5168" w:rsidRDefault="00EA5168" w:rsidP="00EA516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</w:pPr>
            <w:r w:rsidRPr="00EA5168"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  <w:t>3024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5168" w:rsidRPr="00EA5168" w:rsidRDefault="00EA5168" w:rsidP="00EA516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</w:pPr>
            <w:r w:rsidRPr="00EA5168"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  <w:t>F0E2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5168" w:rsidRPr="00EA5168" w:rsidRDefault="00EA5168" w:rsidP="00EA516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</w:pPr>
            <w:r w:rsidRPr="00EA5168"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  <w:t>F0E2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5168" w:rsidRPr="00EA5168" w:rsidRDefault="00EA5168" w:rsidP="00EA516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</w:pPr>
            <w:r w:rsidRPr="00EA5168"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5168" w:rsidRPr="00EA5168" w:rsidRDefault="00EA5168" w:rsidP="00EA516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</w:pPr>
            <w:r w:rsidRPr="00EA5168"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  <w:t>024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5168" w:rsidRPr="00EA5168" w:rsidRDefault="00EA5168" w:rsidP="00EA516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</w:pPr>
            <w:r w:rsidRPr="00EA5168"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  <w:t>F0E2</w:t>
            </w:r>
          </w:p>
        </w:tc>
      </w:tr>
      <w:tr w:rsidR="00EA5168" w:rsidRPr="00EA5168" w:rsidTr="00EA516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5168" w:rsidRPr="00EA5168" w:rsidRDefault="00EA5168" w:rsidP="00EA516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</w:pPr>
            <w:r w:rsidRPr="00EA5168"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  <w:t>01C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5168" w:rsidRPr="00EA5168" w:rsidRDefault="00EA5168" w:rsidP="00EA516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</w:pPr>
            <w:r w:rsidRPr="00EA5168"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5168" w:rsidRPr="00EA5168" w:rsidRDefault="00EA5168" w:rsidP="00EA516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</w:pPr>
            <w:r w:rsidRPr="00EA5168"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  <w:t>001D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5168" w:rsidRPr="00EA5168" w:rsidRDefault="00EA5168" w:rsidP="00EA516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</w:pPr>
            <w:r w:rsidRPr="00EA5168"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  <w:t>001C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5168" w:rsidRPr="00EA5168" w:rsidRDefault="00EA5168" w:rsidP="00EA516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</w:pPr>
            <w:r w:rsidRPr="00EA5168"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5168" w:rsidRPr="00EA5168" w:rsidRDefault="00EA5168" w:rsidP="00EA516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</w:pPr>
            <w:r w:rsidRPr="00EA5168"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5168" w:rsidRPr="00EA5168" w:rsidRDefault="00EA5168" w:rsidP="00EA516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</w:pPr>
            <w:r w:rsidRPr="00EA5168"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5168" w:rsidRPr="00EA5168" w:rsidRDefault="00EA5168" w:rsidP="00EA516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</w:pPr>
            <w:r w:rsidRPr="00EA5168"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A5168" w:rsidRPr="00EA5168" w:rsidRDefault="00EA5168" w:rsidP="00EA516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A5168" w:rsidRPr="00EA5168" w:rsidRDefault="00EA5168" w:rsidP="00EA516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0"/>
                <w:lang w:eastAsia="ru-RU"/>
              </w:rPr>
            </w:pPr>
          </w:p>
        </w:tc>
      </w:tr>
      <w:tr w:rsidR="00EA5168" w:rsidRPr="00EA5168" w:rsidTr="00EA516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5168" w:rsidRPr="00EA5168" w:rsidRDefault="00EA5168" w:rsidP="00EA516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</w:pPr>
            <w:r w:rsidRPr="00EA5168"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  <w:t>01D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5168" w:rsidRPr="00EA5168" w:rsidRDefault="00EA5168" w:rsidP="00EA516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</w:pPr>
            <w:r w:rsidRPr="00EA5168"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  <w:t>4023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5168" w:rsidRPr="00EA5168" w:rsidRDefault="00EA5168" w:rsidP="00EA516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</w:pPr>
            <w:r w:rsidRPr="00EA5168"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  <w:t>001E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5168" w:rsidRPr="00EA5168" w:rsidRDefault="00EA5168" w:rsidP="00EA516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</w:pPr>
            <w:r w:rsidRPr="00EA5168"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  <w:t>0023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5168" w:rsidRPr="00EA5168" w:rsidRDefault="00EA5168" w:rsidP="00EA516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</w:pPr>
            <w:r w:rsidRPr="00EA5168"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  <w:t>4023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5168" w:rsidRPr="00EA5168" w:rsidRDefault="00EA5168" w:rsidP="00EA516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</w:pPr>
            <w:r w:rsidRPr="00EA5168"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  <w:t>7C90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5168" w:rsidRPr="00EA5168" w:rsidRDefault="00EA5168" w:rsidP="00EA516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</w:pPr>
            <w:r w:rsidRPr="00EA5168"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  <w:t>7C90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5168" w:rsidRPr="00EA5168" w:rsidRDefault="00EA5168" w:rsidP="00EA516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</w:pPr>
            <w:r w:rsidRPr="00EA5168"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A5168" w:rsidRPr="00EA5168" w:rsidRDefault="00EA5168" w:rsidP="00EA516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A5168" w:rsidRPr="00EA5168" w:rsidRDefault="00EA5168" w:rsidP="00EA516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0"/>
                <w:lang w:eastAsia="ru-RU"/>
              </w:rPr>
            </w:pPr>
          </w:p>
        </w:tc>
      </w:tr>
      <w:tr w:rsidR="00EA5168" w:rsidRPr="00EA5168" w:rsidTr="00EA516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5168" w:rsidRPr="00EA5168" w:rsidRDefault="00EA5168" w:rsidP="00EA516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</w:pPr>
            <w:r w:rsidRPr="00EA5168"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  <w:t>01E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5168" w:rsidRPr="00EA5168" w:rsidRDefault="00EA5168" w:rsidP="00EA516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</w:pPr>
            <w:r w:rsidRPr="00EA5168"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  <w:t>1024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5168" w:rsidRPr="00EA5168" w:rsidRDefault="00EA5168" w:rsidP="00EA516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</w:pPr>
            <w:r w:rsidRPr="00EA5168"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  <w:t>001F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5168" w:rsidRPr="00EA5168" w:rsidRDefault="00EA5168" w:rsidP="00EA516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</w:pPr>
            <w:r w:rsidRPr="00EA5168"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  <w:t>0024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5168" w:rsidRPr="00EA5168" w:rsidRDefault="00EA5168" w:rsidP="00EA516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</w:pPr>
            <w:r w:rsidRPr="00EA5168"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  <w:t>1024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5168" w:rsidRPr="00EA5168" w:rsidRDefault="00EA5168" w:rsidP="00EA516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</w:pPr>
            <w:r w:rsidRPr="00EA5168"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  <w:t>F0E2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5168" w:rsidRPr="00EA5168" w:rsidRDefault="00EA5168" w:rsidP="00EA516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</w:pPr>
            <w:r w:rsidRPr="00EA5168"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  <w:t>7080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5168" w:rsidRPr="00EA5168" w:rsidRDefault="00EA5168" w:rsidP="00EA516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</w:pPr>
            <w:r w:rsidRPr="00EA5168"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A5168" w:rsidRPr="00EA5168" w:rsidRDefault="00EA5168" w:rsidP="00EA516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A5168" w:rsidRPr="00EA5168" w:rsidRDefault="00EA5168" w:rsidP="00EA516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0"/>
                <w:lang w:eastAsia="ru-RU"/>
              </w:rPr>
            </w:pPr>
          </w:p>
        </w:tc>
      </w:tr>
      <w:tr w:rsidR="00EA5168" w:rsidRPr="00EA5168" w:rsidTr="00EA516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5168" w:rsidRPr="00EA5168" w:rsidRDefault="00EA5168" w:rsidP="00EA516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</w:pPr>
            <w:r w:rsidRPr="00EA5168"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  <w:t>01F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5168" w:rsidRPr="00EA5168" w:rsidRDefault="00EA5168" w:rsidP="00EA516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</w:pPr>
            <w:r w:rsidRPr="00EA5168"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  <w:t>3024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5168" w:rsidRPr="00EA5168" w:rsidRDefault="00EA5168" w:rsidP="00EA516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</w:pPr>
            <w:r w:rsidRPr="00EA5168"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  <w:t>0020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5168" w:rsidRPr="00EA5168" w:rsidRDefault="00EA5168" w:rsidP="00EA516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</w:pPr>
            <w:r w:rsidRPr="00EA5168"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  <w:t>0024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5168" w:rsidRPr="00EA5168" w:rsidRDefault="00EA5168" w:rsidP="00EA516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</w:pPr>
            <w:r w:rsidRPr="00EA5168"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  <w:t>3024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5168" w:rsidRPr="00EA5168" w:rsidRDefault="00EA5168" w:rsidP="00EA516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</w:pPr>
            <w:r w:rsidRPr="00EA5168"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  <w:t>7080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5168" w:rsidRPr="00EA5168" w:rsidRDefault="00EA5168" w:rsidP="00EA516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</w:pPr>
            <w:r w:rsidRPr="00EA5168"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  <w:t>7080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5168" w:rsidRPr="00EA5168" w:rsidRDefault="00EA5168" w:rsidP="00EA516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</w:pPr>
            <w:r w:rsidRPr="00EA5168"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5168" w:rsidRPr="00EA5168" w:rsidRDefault="00EA5168" w:rsidP="00EA516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</w:pPr>
            <w:r w:rsidRPr="00EA5168"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  <w:t>024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5168" w:rsidRPr="00EA5168" w:rsidRDefault="00EA5168" w:rsidP="00EA516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</w:pPr>
            <w:r w:rsidRPr="00EA5168"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  <w:t>7080</w:t>
            </w:r>
          </w:p>
        </w:tc>
      </w:tr>
      <w:tr w:rsidR="00EA5168" w:rsidRPr="00EA5168" w:rsidTr="00EA516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5168" w:rsidRPr="00EA5168" w:rsidRDefault="00EA5168" w:rsidP="00EA516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</w:pPr>
            <w:r w:rsidRPr="00EA5168"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  <w:t>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5168" w:rsidRPr="00EA5168" w:rsidRDefault="00EA5168" w:rsidP="00EA516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</w:pPr>
            <w:r w:rsidRPr="00EA5168"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  <w:t>F000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5168" w:rsidRPr="00EA5168" w:rsidRDefault="00EA5168" w:rsidP="00EA516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</w:pPr>
            <w:r w:rsidRPr="00EA5168"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  <w:t>0021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5168" w:rsidRPr="00EA5168" w:rsidRDefault="00EA5168" w:rsidP="00EA516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</w:pPr>
            <w:r w:rsidRPr="00EA5168"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  <w:t>0020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5168" w:rsidRPr="00EA5168" w:rsidRDefault="00EA5168" w:rsidP="00EA516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</w:pPr>
            <w:r w:rsidRPr="00EA5168"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  <w:t>F000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5168" w:rsidRPr="00EA5168" w:rsidRDefault="00EA5168" w:rsidP="00EA516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</w:pPr>
            <w:r w:rsidRPr="00EA5168"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  <w:t>F000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5168" w:rsidRPr="00EA5168" w:rsidRDefault="00EA5168" w:rsidP="00EA516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</w:pPr>
            <w:r w:rsidRPr="00EA5168"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  <w:t>7080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5168" w:rsidRPr="00EA5168" w:rsidRDefault="00EA5168" w:rsidP="00EA516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</w:pPr>
            <w:r w:rsidRPr="00EA5168"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A5168" w:rsidRPr="00EA5168" w:rsidRDefault="00EA5168" w:rsidP="00EA516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A5168" w:rsidRPr="00EA5168" w:rsidRDefault="00EA5168" w:rsidP="00EA516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0"/>
                <w:lang w:eastAsia="ru-RU"/>
              </w:rPr>
            </w:pPr>
          </w:p>
        </w:tc>
      </w:tr>
    </w:tbl>
    <w:p w:rsidR="00EA5168" w:rsidRDefault="00EA5168" w:rsidP="00AC3CA0">
      <w:pPr>
        <w:pStyle w:val="a5"/>
      </w:pPr>
    </w:p>
    <w:p w:rsidR="00EA5168" w:rsidRDefault="00EA5168" w:rsidP="00AC3CA0">
      <w:pPr>
        <w:pStyle w:val="a5"/>
      </w:pPr>
    </w:p>
    <w:p w:rsidR="00EA5168" w:rsidRPr="00AC3CA0" w:rsidRDefault="00EA5168" w:rsidP="00AC3CA0">
      <w:pPr>
        <w:pStyle w:val="a5"/>
        <w:ind w:left="0"/>
      </w:pPr>
      <w:r w:rsidRPr="00AC3CA0">
        <w:t>3. ОПИСАНИЕ ПРОГРАММЫ</w:t>
      </w:r>
    </w:p>
    <w:p w:rsidR="004F6A64" w:rsidRPr="00807749" w:rsidRDefault="004F6A64" w:rsidP="00AC3CA0">
      <w:pPr>
        <w:pStyle w:val="a5"/>
        <w:numPr>
          <w:ilvl w:val="0"/>
          <w:numId w:val="7"/>
        </w:numPr>
      </w:pPr>
      <w:r>
        <w:t>Н</w:t>
      </w:r>
      <w:r w:rsidRPr="004F6A64">
        <w:t>азначение программы и реализуемые ею функции (формулы)</w:t>
      </w:r>
      <w:r>
        <w:t xml:space="preserve">: </w:t>
      </w:r>
    </w:p>
    <w:p w:rsidR="005D28DD" w:rsidRPr="00AC3CA0" w:rsidRDefault="005D28DD" w:rsidP="00AC3CA0">
      <w:pPr>
        <w:pStyle w:val="a5"/>
      </w:pPr>
      <w:r w:rsidRPr="00AC3CA0">
        <w:t>Берется значение из ячейки 021 и из него вычитается значение из ячейки 022, результат выполнения записывается в</w:t>
      </w:r>
      <w:r w:rsidR="00807749" w:rsidRPr="00AC3CA0">
        <w:t xml:space="preserve"> ячейку 024. Потом </w:t>
      </w:r>
      <w:r w:rsidRPr="00AC3CA0">
        <w:t>происходит очистка аккумулятора, берется значение из ячейки 023 и выполняется побитовая конъюнкция со значением из ячейки 024 (результатом вычитания), потом результат операции записывается в ячейку 024. Завершается программа, результат выполнения которой и был записан в 024 ячейку. Формулы: ADD, SUB, MOV, AND</w:t>
      </w:r>
    </w:p>
    <w:p w:rsidR="005D28DD" w:rsidRDefault="00F034CF" w:rsidP="00AC3CA0">
      <w:pPr>
        <w:pStyle w:val="a5"/>
        <w:numPr>
          <w:ilvl w:val="0"/>
          <w:numId w:val="7"/>
        </w:numPr>
      </w:pPr>
      <w:r>
        <w:t>О</w:t>
      </w:r>
      <w:r w:rsidRPr="00F034CF">
        <w:t>бласть представления данных и результатов</w:t>
      </w:r>
    </w:p>
    <w:p w:rsidR="00F034CF" w:rsidRDefault="003E2F8D" w:rsidP="00AC3CA0">
      <w:pPr>
        <w:pStyle w:val="a5"/>
      </w:pPr>
      <w:r>
        <w:t>Данные находятся в ячейках: 021, 022, 023</w:t>
      </w:r>
    </w:p>
    <w:p w:rsidR="003E2F8D" w:rsidRDefault="003E2F8D" w:rsidP="00AC3CA0">
      <w:pPr>
        <w:pStyle w:val="a5"/>
      </w:pPr>
      <w:r>
        <w:t>Результат хранится в 024 и в аккумуляторе</w:t>
      </w:r>
    </w:p>
    <w:p w:rsidR="003E2F8D" w:rsidRDefault="000E43A0" w:rsidP="00AC3CA0">
      <w:pPr>
        <w:pStyle w:val="a5"/>
        <w:numPr>
          <w:ilvl w:val="0"/>
          <w:numId w:val="7"/>
        </w:numPr>
      </w:pPr>
      <w:r>
        <w:t>Р</w:t>
      </w:r>
      <w:r w:rsidRPr="000E43A0">
        <w:t>асположение в памяти ЭВМ программы, исходных данных и результатов</w:t>
      </w:r>
    </w:p>
    <w:p w:rsidR="000E43A0" w:rsidRDefault="000E43A0" w:rsidP="00AC3CA0">
      <w:pPr>
        <w:pStyle w:val="a5"/>
      </w:pPr>
      <w:r>
        <w:t>Программа находится в ячейках памяти: 018-020</w:t>
      </w:r>
    </w:p>
    <w:p w:rsidR="000E43A0" w:rsidRDefault="000E43A0" w:rsidP="00AC3CA0">
      <w:pPr>
        <w:pStyle w:val="a5"/>
      </w:pPr>
      <w:r>
        <w:t>Исходные данные в ячейках: 021, 022, 023</w:t>
      </w:r>
    </w:p>
    <w:p w:rsidR="000E43A0" w:rsidRDefault="000E43A0" w:rsidP="00AC3CA0">
      <w:pPr>
        <w:pStyle w:val="a5"/>
      </w:pPr>
      <w:r>
        <w:t>Результат в ячейку 024</w:t>
      </w:r>
    </w:p>
    <w:p w:rsidR="000E43A0" w:rsidRDefault="000E43A0" w:rsidP="00AC3CA0">
      <w:pPr>
        <w:pStyle w:val="a5"/>
        <w:numPr>
          <w:ilvl w:val="0"/>
          <w:numId w:val="7"/>
        </w:numPr>
      </w:pPr>
      <w:r>
        <w:t>А</w:t>
      </w:r>
      <w:r w:rsidRPr="000E43A0">
        <w:t>дреса первой и последней выполняемой команд программы</w:t>
      </w:r>
    </w:p>
    <w:p w:rsidR="000E43A0" w:rsidRDefault="00A96A83" w:rsidP="00AC3CA0">
      <w:pPr>
        <w:pStyle w:val="a5"/>
      </w:pPr>
      <w:r>
        <w:t>Первой: 018</w:t>
      </w:r>
    </w:p>
    <w:p w:rsidR="00A96A83" w:rsidRDefault="00A96A83" w:rsidP="00AC3CA0">
      <w:pPr>
        <w:pStyle w:val="a5"/>
      </w:pPr>
      <w:r>
        <w:t>Последней: 020</w:t>
      </w:r>
    </w:p>
    <w:p w:rsidR="00A96A83" w:rsidRDefault="00A96A83" w:rsidP="00AC3CA0">
      <w:pPr>
        <w:pStyle w:val="a5"/>
      </w:pPr>
    </w:p>
    <w:p w:rsidR="00A96A83" w:rsidRPr="00AC3CA0" w:rsidRDefault="00A96A83" w:rsidP="00AC3CA0">
      <w:pPr>
        <w:pStyle w:val="a5"/>
        <w:ind w:left="0"/>
        <w:rPr>
          <w:lang w:val="ru-RU"/>
        </w:rPr>
      </w:pPr>
      <w:r w:rsidRPr="00AC3CA0">
        <w:rPr>
          <w:lang w:val="ru-RU"/>
        </w:rPr>
        <w:lastRenderedPageBreak/>
        <w:t xml:space="preserve">4. </w:t>
      </w:r>
      <w:r w:rsidR="00AC3CA0">
        <w:rPr>
          <w:lang w:val="ru-RU"/>
        </w:rPr>
        <w:t>ВАРИАНТ ПРОГРАММЫ С МЕНЬШИМ ЧИСЛОМ КОМАНД</w:t>
      </w:r>
    </w:p>
    <w:p w:rsidR="00A96A83" w:rsidRPr="00783E00" w:rsidRDefault="00A96A83" w:rsidP="00A96A83">
      <w:pPr>
        <w:pStyle w:val="a6"/>
        <w:rPr>
          <w:lang w:val="ru-RU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88"/>
        <w:gridCol w:w="1983"/>
        <w:gridCol w:w="1721"/>
        <w:gridCol w:w="4653"/>
      </w:tblGrid>
      <w:tr w:rsidR="00A96A83" w:rsidTr="000B031E">
        <w:tc>
          <w:tcPr>
            <w:tcW w:w="988" w:type="dxa"/>
          </w:tcPr>
          <w:p w:rsidR="00A96A83" w:rsidRPr="00217E53" w:rsidRDefault="00A96A83" w:rsidP="000B031E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Адрес</w:t>
            </w:r>
          </w:p>
        </w:tc>
        <w:tc>
          <w:tcPr>
            <w:tcW w:w="1983" w:type="dxa"/>
          </w:tcPr>
          <w:p w:rsidR="00A96A83" w:rsidRPr="00687010" w:rsidRDefault="00A96A83" w:rsidP="000B031E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Код команды</w:t>
            </w:r>
          </w:p>
        </w:tc>
        <w:tc>
          <w:tcPr>
            <w:tcW w:w="1721" w:type="dxa"/>
          </w:tcPr>
          <w:p w:rsidR="00A96A83" w:rsidRPr="00687010" w:rsidRDefault="00A96A83" w:rsidP="000B031E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Мнемоника</w:t>
            </w:r>
          </w:p>
        </w:tc>
        <w:tc>
          <w:tcPr>
            <w:tcW w:w="4653" w:type="dxa"/>
          </w:tcPr>
          <w:p w:rsidR="00A96A83" w:rsidRPr="00687010" w:rsidRDefault="00A96A83" w:rsidP="000B031E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Комментарии</w:t>
            </w:r>
          </w:p>
        </w:tc>
      </w:tr>
      <w:tr w:rsidR="00A96A83" w:rsidTr="000B031E">
        <w:tc>
          <w:tcPr>
            <w:tcW w:w="988" w:type="dxa"/>
          </w:tcPr>
          <w:p w:rsidR="00A96A83" w:rsidRPr="00783E00" w:rsidRDefault="00A96A83" w:rsidP="000B031E">
            <w:pPr>
              <w:pStyle w:val="a6"/>
              <w:rPr>
                <w:b w:val="0"/>
                <w:sz w:val="24"/>
                <w:szCs w:val="24"/>
                <w:lang w:val="ru-RU"/>
              </w:rPr>
            </w:pPr>
            <w:r>
              <w:rPr>
                <w:b w:val="0"/>
                <w:sz w:val="24"/>
                <w:szCs w:val="24"/>
                <w:lang w:val="ru-RU"/>
              </w:rPr>
              <w:t>018</w:t>
            </w:r>
          </w:p>
        </w:tc>
        <w:tc>
          <w:tcPr>
            <w:tcW w:w="1983" w:type="dxa"/>
          </w:tcPr>
          <w:p w:rsidR="00A96A83" w:rsidRPr="00A96A83" w:rsidRDefault="00A96A83" w:rsidP="000B031E">
            <w:pPr>
              <w:pStyle w:val="a6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F200</w:t>
            </w:r>
          </w:p>
        </w:tc>
        <w:tc>
          <w:tcPr>
            <w:tcW w:w="1721" w:type="dxa"/>
          </w:tcPr>
          <w:p w:rsidR="00A96A83" w:rsidRPr="00783E00" w:rsidRDefault="00A96A83" w:rsidP="000B031E">
            <w:pPr>
              <w:pStyle w:val="a6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CLA</w:t>
            </w:r>
          </w:p>
        </w:tc>
        <w:tc>
          <w:tcPr>
            <w:tcW w:w="4653" w:type="dxa"/>
          </w:tcPr>
          <w:p w:rsidR="00A96A83" w:rsidRPr="00783E00" w:rsidRDefault="00A96A83" w:rsidP="000B031E">
            <w:pPr>
              <w:pStyle w:val="a6"/>
              <w:rPr>
                <w:b w:val="0"/>
                <w:sz w:val="24"/>
                <w:szCs w:val="24"/>
                <w:lang w:val="ru-RU"/>
              </w:rPr>
            </w:pPr>
            <w:r w:rsidRPr="00783E00">
              <w:rPr>
                <w:b w:val="0"/>
                <w:sz w:val="24"/>
                <w:szCs w:val="24"/>
                <w:lang w:val="ru-RU"/>
              </w:rPr>
              <w:t>Очистка аккумулятора (начало программы)</w:t>
            </w:r>
          </w:p>
        </w:tc>
      </w:tr>
      <w:tr w:rsidR="00A96A83" w:rsidTr="000B031E">
        <w:tc>
          <w:tcPr>
            <w:tcW w:w="988" w:type="dxa"/>
          </w:tcPr>
          <w:p w:rsidR="00A96A83" w:rsidRPr="00783E00" w:rsidRDefault="00A96A83" w:rsidP="000B031E">
            <w:pPr>
              <w:pStyle w:val="a6"/>
              <w:rPr>
                <w:b w:val="0"/>
                <w:sz w:val="24"/>
                <w:szCs w:val="24"/>
                <w:lang w:val="ru-RU"/>
              </w:rPr>
            </w:pPr>
            <w:r w:rsidRPr="00783E00">
              <w:rPr>
                <w:b w:val="0"/>
                <w:sz w:val="24"/>
                <w:szCs w:val="24"/>
                <w:lang w:val="ru-RU"/>
              </w:rPr>
              <w:t>019</w:t>
            </w:r>
          </w:p>
        </w:tc>
        <w:tc>
          <w:tcPr>
            <w:tcW w:w="1983" w:type="dxa"/>
          </w:tcPr>
          <w:p w:rsidR="00A96A83" w:rsidRPr="00783E00" w:rsidRDefault="00A96A83" w:rsidP="000B031E">
            <w:pPr>
              <w:pStyle w:val="a6"/>
              <w:rPr>
                <w:b w:val="0"/>
                <w:sz w:val="24"/>
                <w:szCs w:val="24"/>
              </w:rPr>
            </w:pPr>
            <w:r w:rsidRPr="00783E00">
              <w:rPr>
                <w:b w:val="0"/>
                <w:sz w:val="24"/>
                <w:szCs w:val="24"/>
              </w:rPr>
              <w:t>4021</w:t>
            </w:r>
          </w:p>
        </w:tc>
        <w:tc>
          <w:tcPr>
            <w:tcW w:w="1721" w:type="dxa"/>
          </w:tcPr>
          <w:p w:rsidR="00A96A83" w:rsidRPr="00783E00" w:rsidRDefault="00A96A83" w:rsidP="000B031E">
            <w:pPr>
              <w:pStyle w:val="a6"/>
              <w:rPr>
                <w:b w:val="0"/>
                <w:sz w:val="24"/>
                <w:szCs w:val="24"/>
              </w:rPr>
            </w:pPr>
            <w:r w:rsidRPr="00783E00">
              <w:rPr>
                <w:b w:val="0"/>
                <w:sz w:val="24"/>
                <w:szCs w:val="24"/>
              </w:rPr>
              <w:t>ADD 021</w:t>
            </w:r>
          </w:p>
        </w:tc>
        <w:tc>
          <w:tcPr>
            <w:tcW w:w="4653" w:type="dxa"/>
          </w:tcPr>
          <w:p w:rsidR="00A96A83" w:rsidRPr="00783E00" w:rsidRDefault="00A96A83" w:rsidP="000B031E">
            <w:pPr>
              <w:pStyle w:val="a6"/>
              <w:rPr>
                <w:b w:val="0"/>
                <w:sz w:val="24"/>
                <w:szCs w:val="24"/>
                <w:lang w:val="ru-RU"/>
              </w:rPr>
            </w:pPr>
            <w:r w:rsidRPr="00783E00">
              <w:rPr>
                <w:b w:val="0"/>
                <w:sz w:val="24"/>
                <w:szCs w:val="24"/>
                <w:lang w:val="ru-RU"/>
              </w:rPr>
              <w:t xml:space="preserve">В аккумулятор записывается результат сложения текущего значения в аккумуляторе с значением в ячейке с адресом 021 </w:t>
            </w:r>
          </w:p>
        </w:tc>
      </w:tr>
      <w:tr w:rsidR="00A96A83" w:rsidTr="000B031E">
        <w:tc>
          <w:tcPr>
            <w:tcW w:w="988" w:type="dxa"/>
          </w:tcPr>
          <w:p w:rsidR="00A96A83" w:rsidRPr="00783E00" w:rsidRDefault="00A96A83" w:rsidP="000B031E">
            <w:pPr>
              <w:pStyle w:val="a6"/>
              <w:rPr>
                <w:b w:val="0"/>
                <w:sz w:val="24"/>
                <w:szCs w:val="24"/>
              </w:rPr>
            </w:pPr>
            <w:r w:rsidRPr="00783E00">
              <w:rPr>
                <w:b w:val="0"/>
                <w:sz w:val="24"/>
                <w:szCs w:val="24"/>
                <w:lang w:val="ru-RU"/>
              </w:rPr>
              <w:t>01</w:t>
            </w:r>
            <w:r w:rsidRPr="00783E00">
              <w:rPr>
                <w:b w:val="0"/>
                <w:sz w:val="24"/>
                <w:szCs w:val="24"/>
              </w:rPr>
              <w:t>A</w:t>
            </w:r>
          </w:p>
        </w:tc>
        <w:tc>
          <w:tcPr>
            <w:tcW w:w="1983" w:type="dxa"/>
          </w:tcPr>
          <w:p w:rsidR="00A96A83" w:rsidRPr="00783E00" w:rsidRDefault="00A96A83" w:rsidP="000B031E">
            <w:pPr>
              <w:pStyle w:val="a6"/>
              <w:rPr>
                <w:b w:val="0"/>
                <w:sz w:val="24"/>
                <w:szCs w:val="24"/>
              </w:rPr>
            </w:pPr>
            <w:r w:rsidRPr="00783E00">
              <w:rPr>
                <w:b w:val="0"/>
                <w:sz w:val="24"/>
                <w:szCs w:val="24"/>
              </w:rPr>
              <w:t>6022</w:t>
            </w:r>
          </w:p>
        </w:tc>
        <w:tc>
          <w:tcPr>
            <w:tcW w:w="1721" w:type="dxa"/>
          </w:tcPr>
          <w:p w:rsidR="00A96A83" w:rsidRPr="00783E00" w:rsidRDefault="00A96A83" w:rsidP="000B031E">
            <w:pPr>
              <w:pStyle w:val="a6"/>
              <w:rPr>
                <w:b w:val="0"/>
                <w:sz w:val="24"/>
                <w:szCs w:val="24"/>
              </w:rPr>
            </w:pPr>
            <w:r w:rsidRPr="00783E00">
              <w:rPr>
                <w:b w:val="0"/>
                <w:sz w:val="24"/>
                <w:szCs w:val="24"/>
              </w:rPr>
              <w:t>SUB 022</w:t>
            </w:r>
          </w:p>
        </w:tc>
        <w:tc>
          <w:tcPr>
            <w:tcW w:w="4653" w:type="dxa"/>
          </w:tcPr>
          <w:p w:rsidR="00A96A83" w:rsidRPr="00783E00" w:rsidRDefault="00A96A83" w:rsidP="000B031E">
            <w:pPr>
              <w:pStyle w:val="a6"/>
              <w:rPr>
                <w:b w:val="0"/>
                <w:sz w:val="24"/>
                <w:szCs w:val="24"/>
                <w:lang w:val="ru-RU"/>
              </w:rPr>
            </w:pPr>
            <w:r w:rsidRPr="00783E00">
              <w:rPr>
                <w:b w:val="0"/>
                <w:sz w:val="24"/>
                <w:szCs w:val="24"/>
                <w:lang w:val="ru-RU"/>
              </w:rPr>
              <w:t>В аккумулятор записывается результат вычитания текущего значения в аккумуляторе значения в ячейке с адресом 022</w:t>
            </w:r>
          </w:p>
        </w:tc>
      </w:tr>
      <w:tr w:rsidR="00A96A83" w:rsidTr="000B031E">
        <w:tc>
          <w:tcPr>
            <w:tcW w:w="988" w:type="dxa"/>
          </w:tcPr>
          <w:p w:rsidR="00A96A83" w:rsidRPr="00783E00" w:rsidRDefault="00AC3CA0" w:rsidP="000B031E">
            <w:pPr>
              <w:pStyle w:val="a6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01B</w:t>
            </w:r>
          </w:p>
        </w:tc>
        <w:tc>
          <w:tcPr>
            <w:tcW w:w="1983" w:type="dxa"/>
          </w:tcPr>
          <w:p w:rsidR="00A96A83" w:rsidRPr="00783E00" w:rsidRDefault="00A96A83" w:rsidP="000B031E">
            <w:pPr>
              <w:pStyle w:val="a6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1023</w:t>
            </w:r>
          </w:p>
        </w:tc>
        <w:tc>
          <w:tcPr>
            <w:tcW w:w="1721" w:type="dxa"/>
          </w:tcPr>
          <w:p w:rsidR="00A96A83" w:rsidRPr="00783E00" w:rsidRDefault="00A96A83" w:rsidP="000B031E">
            <w:pPr>
              <w:pStyle w:val="a6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AND 023</w:t>
            </w:r>
          </w:p>
        </w:tc>
        <w:tc>
          <w:tcPr>
            <w:tcW w:w="4653" w:type="dxa"/>
          </w:tcPr>
          <w:p w:rsidR="00A96A83" w:rsidRPr="00783E00" w:rsidRDefault="00A96A83" w:rsidP="000B031E">
            <w:pPr>
              <w:pStyle w:val="a6"/>
              <w:rPr>
                <w:b w:val="0"/>
                <w:sz w:val="24"/>
                <w:szCs w:val="24"/>
                <w:lang w:val="ru-RU"/>
              </w:rPr>
            </w:pPr>
            <w:r w:rsidRPr="00783E00">
              <w:rPr>
                <w:b w:val="0"/>
                <w:sz w:val="24"/>
                <w:szCs w:val="24"/>
                <w:lang w:val="ru-RU"/>
              </w:rPr>
              <w:t>В аккумулятор записывается результат побитовой конъюнкции текущего значения в аккумуляторе с значением в ячейке с адресом</w:t>
            </w:r>
            <w:r w:rsidR="00AC3CA0">
              <w:rPr>
                <w:b w:val="0"/>
                <w:sz w:val="24"/>
                <w:szCs w:val="24"/>
                <w:lang w:val="ru-RU"/>
              </w:rPr>
              <w:t xml:space="preserve"> 023</w:t>
            </w:r>
          </w:p>
        </w:tc>
      </w:tr>
      <w:tr w:rsidR="00A96A83" w:rsidTr="000B031E">
        <w:tc>
          <w:tcPr>
            <w:tcW w:w="988" w:type="dxa"/>
          </w:tcPr>
          <w:p w:rsidR="00A96A83" w:rsidRPr="00783E00" w:rsidRDefault="00AC3CA0" w:rsidP="000B031E">
            <w:pPr>
              <w:pStyle w:val="a6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01C</w:t>
            </w:r>
          </w:p>
        </w:tc>
        <w:tc>
          <w:tcPr>
            <w:tcW w:w="1983" w:type="dxa"/>
          </w:tcPr>
          <w:p w:rsidR="00A96A83" w:rsidRPr="00783E00" w:rsidRDefault="00A96A83" w:rsidP="000B031E">
            <w:pPr>
              <w:pStyle w:val="a6"/>
              <w:rPr>
                <w:b w:val="0"/>
                <w:sz w:val="24"/>
                <w:szCs w:val="24"/>
              </w:rPr>
            </w:pPr>
            <w:r w:rsidRPr="00783E00">
              <w:rPr>
                <w:b w:val="0"/>
                <w:sz w:val="24"/>
                <w:szCs w:val="24"/>
              </w:rPr>
              <w:t>3024</w:t>
            </w:r>
          </w:p>
        </w:tc>
        <w:tc>
          <w:tcPr>
            <w:tcW w:w="1721" w:type="dxa"/>
          </w:tcPr>
          <w:p w:rsidR="00A96A83" w:rsidRPr="00783E00" w:rsidRDefault="00A96A83" w:rsidP="000B031E">
            <w:pPr>
              <w:pStyle w:val="a6"/>
              <w:rPr>
                <w:b w:val="0"/>
                <w:sz w:val="24"/>
                <w:szCs w:val="24"/>
              </w:rPr>
            </w:pPr>
            <w:r w:rsidRPr="00783E00">
              <w:rPr>
                <w:b w:val="0"/>
                <w:sz w:val="24"/>
                <w:szCs w:val="24"/>
              </w:rPr>
              <w:t>MOV 024</w:t>
            </w:r>
          </w:p>
        </w:tc>
        <w:tc>
          <w:tcPr>
            <w:tcW w:w="4653" w:type="dxa"/>
          </w:tcPr>
          <w:p w:rsidR="00A96A83" w:rsidRPr="00783E00" w:rsidRDefault="00A96A83" w:rsidP="000B031E">
            <w:pPr>
              <w:pStyle w:val="a6"/>
              <w:rPr>
                <w:b w:val="0"/>
                <w:sz w:val="24"/>
                <w:szCs w:val="24"/>
                <w:lang w:val="ru-RU"/>
              </w:rPr>
            </w:pPr>
            <w:r w:rsidRPr="00783E00">
              <w:rPr>
                <w:b w:val="0"/>
                <w:sz w:val="24"/>
                <w:szCs w:val="24"/>
                <w:lang w:val="ru-RU"/>
              </w:rPr>
              <w:t>Пересылка текущего значения в аккумуляторе в ячейку с адресом 024</w:t>
            </w:r>
          </w:p>
        </w:tc>
      </w:tr>
      <w:tr w:rsidR="00A96A83" w:rsidTr="000B031E">
        <w:tc>
          <w:tcPr>
            <w:tcW w:w="988" w:type="dxa"/>
          </w:tcPr>
          <w:p w:rsidR="00A96A83" w:rsidRPr="00783E00" w:rsidRDefault="00AC3CA0" w:rsidP="000B031E">
            <w:pPr>
              <w:pStyle w:val="a6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01D</w:t>
            </w:r>
          </w:p>
        </w:tc>
        <w:tc>
          <w:tcPr>
            <w:tcW w:w="1983" w:type="dxa"/>
          </w:tcPr>
          <w:p w:rsidR="00A96A83" w:rsidRPr="00783E00" w:rsidRDefault="00A96A83" w:rsidP="000B031E">
            <w:pPr>
              <w:pStyle w:val="a6"/>
              <w:rPr>
                <w:b w:val="0"/>
                <w:sz w:val="24"/>
                <w:szCs w:val="24"/>
              </w:rPr>
            </w:pPr>
            <w:r w:rsidRPr="00783E00">
              <w:rPr>
                <w:b w:val="0"/>
                <w:sz w:val="24"/>
                <w:szCs w:val="24"/>
              </w:rPr>
              <w:t>F000</w:t>
            </w:r>
          </w:p>
        </w:tc>
        <w:tc>
          <w:tcPr>
            <w:tcW w:w="1721" w:type="dxa"/>
          </w:tcPr>
          <w:p w:rsidR="00A96A83" w:rsidRPr="00783E00" w:rsidRDefault="00A96A83" w:rsidP="000B031E">
            <w:pPr>
              <w:pStyle w:val="a6"/>
              <w:rPr>
                <w:b w:val="0"/>
                <w:sz w:val="24"/>
                <w:szCs w:val="24"/>
              </w:rPr>
            </w:pPr>
            <w:r w:rsidRPr="00783E00">
              <w:rPr>
                <w:b w:val="0"/>
                <w:sz w:val="24"/>
                <w:szCs w:val="24"/>
              </w:rPr>
              <w:t>HLT</w:t>
            </w:r>
          </w:p>
        </w:tc>
        <w:tc>
          <w:tcPr>
            <w:tcW w:w="4653" w:type="dxa"/>
          </w:tcPr>
          <w:p w:rsidR="00A96A83" w:rsidRPr="00783E00" w:rsidRDefault="00A96A83" w:rsidP="000B031E">
            <w:pPr>
              <w:pStyle w:val="a6"/>
              <w:rPr>
                <w:b w:val="0"/>
                <w:sz w:val="24"/>
                <w:szCs w:val="24"/>
                <w:lang w:val="ru-RU"/>
              </w:rPr>
            </w:pPr>
            <w:r w:rsidRPr="00783E00">
              <w:rPr>
                <w:b w:val="0"/>
                <w:sz w:val="24"/>
                <w:szCs w:val="24"/>
                <w:lang w:val="ru-RU"/>
              </w:rPr>
              <w:t>Остановка операций (конец программы)</w:t>
            </w:r>
          </w:p>
        </w:tc>
      </w:tr>
    </w:tbl>
    <w:p w:rsidR="000E43A0" w:rsidRPr="000E43A0" w:rsidRDefault="000E43A0" w:rsidP="00AC3CA0">
      <w:pPr>
        <w:pStyle w:val="a5"/>
      </w:pPr>
    </w:p>
    <w:p w:rsidR="004F6A64" w:rsidRPr="000E43A0" w:rsidRDefault="004F6A64" w:rsidP="00AC3CA0">
      <w:pPr>
        <w:pStyle w:val="a5"/>
      </w:pPr>
    </w:p>
    <w:p w:rsidR="004F6A64" w:rsidRPr="00AC3CA0" w:rsidRDefault="00AC3CA0" w:rsidP="00AC3CA0">
      <w:pPr>
        <w:pStyle w:val="a5"/>
        <w:ind w:left="0"/>
        <w:rPr>
          <w:lang w:val="ru-RU"/>
        </w:rPr>
      </w:pPr>
      <w:r w:rsidRPr="00AC3CA0">
        <w:rPr>
          <w:b/>
          <w:lang w:val="ru-RU"/>
        </w:rPr>
        <w:t xml:space="preserve">Вывод: </w:t>
      </w:r>
      <w:r w:rsidRPr="00AC3CA0">
        <w:rPr>
          <w:lang w:val="ru-RU"/>
        </w:rPr>
        <w:t>Данная лабораторная работа позволяет подробнее ознакомиться с командами ЭВМ, а также приемами базовой ЭВМ и порядком выполнения</w:t>
      </w:r>
    </w:p>
    <w:sectPr w:rsidR="004F6A64" w:rsidRPr="00AC3CA0" w:rsidSect="00FC23FC">
      <w:footerReference w:type="default" r:id="rId9"/>
      <w:pgSz w:w="11906" w:h="16838"/>
      <w:pgMar w:top="1134" w:right="850" w:bottom="1134" w:left="1701" w:header="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34E7" w:rsidRDefault="00DB34E7" w:rsidP="008B4CCB">
      <w:pPr>
        <w:spacing w:after="0" w:line="240" w:lineRule="auto"/>
      </w:pPr>
      <w:r>
        <w:separator/>
      </w:r>
    </w:p>
  </w:endnote>
  <w:endnote w:type="continuationSeparator" w:id="0">
    <w:p w:rsidR="00DB34E7" w:rsidRDefault="00DB34E7" w:rsidP="008B4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30034376"/>
      <w:docPartObj>
        <w:docPartGallery w:val="Page Numbers (Bottom of Page)"/>
        <w:docPartUnique/>
      </w:docPartObj>
    </w:sdtPr>
    <w:sdtEndPr/>
    <w:sdtContent>
      <w:p w:rsidR="008B4CCB" w:rsidRDefault="008B4CCB" w:rsidP="00942970">
        <w:pPr>
          <w:pStyle w:val="a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3CA0">
          <w:rPr>
            <w:noProof/>
          </w:rPr>
          <w:t>4</w:t>
        </w:r>
        <w:r>
          <w:fldChar w:fldCharType="end"/>
        </w:r>
      </w:p>
    </w:sdtContent>
  </w:sdt>
  <w:p w:rsidR="008B4CCB" w:rsidRDefault="008B4CCB" w:rsidP="008B4CCB">
    <w:pPr>
      <w:pStyle w:val="ac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34E7" w:rsidRDefault="00DB34E7" w:rsidP="008B4CCB">
      <w:pPr>
        <w:spacing w:after="0" w:line="240" w:lineRule="auto"/>
      </w:pPr>
      <w:r>
        <w:separator/>
      </w:r>
    </w:p>
  </w:footnote>
  <w:footnote w:type="continuationSeparator" w:id="0">
    <w:p w:rsidR="00DB34E7" w:rsidRDefault="00DB34E7" w:rsidP="008B4C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300E5"/>
    <w:multiLevelType w:val="multilevel"/>
    <w:tmpl w:val="182A50EA"/>
    <w:lvl w:ilvl="0">
      <w:start w:val="1"/>
      <w:numFmt w:val="decimal"/>
      <w:pStyle w:val="a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1800"/>
      </w:pPr>
      <w:rPr>
        <w:rFonts w:hint="default"/>
      </w:rPr>
    </w:lvl>
  </w:abstractNum>
  <w:abstractNum w:abstractNumId="1" w15:restartNumberingAfterBreak="0">
    <w:nsid w:val="3C4274E6"/>
    <w:multiLevelType w:val="hybridMultilevel"/>
    <w:tmpl w:val="B55C20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90637B"/>
    <w:multiLevelType w:val="hybridMultilevel"/>
    <w:tmpl w:val="19D6AA6C"/>
    <w:lvl w:ilvl="0" w:tplc="EF2E560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7353107C"/>
    <w:multiLevelType w:val="hybridMultilevel"/>
    <w:tmpl w:val="48D0B014"/>
    <w:lvl w:ilvl="0" w:tplc="2D50CC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22667F"/>
    <w:multiLevelType w:val="multilevel"/>
    <w:tmpl w:val="D102DB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180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4"/>
    <w:lvlOverride w:ilvl="0">
      <w:startOverride w:val="1"/>
    </w:lvlOverride>
  </w:num>
  <w:num w:numId="4">
    <w:abstractNumId w:val="2"/>
  </w:num>
  <w:num w:numId="5">
    <w:abstractNumId w:val="4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."/>
        <w:lvlJc w:val="left"/>
        <w:pPr>
          <w:ind w:left="780" w:hanging="36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120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1260" w:hanging="72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16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1740" w:hanging="108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216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2220" w:hanging="144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2640" w:hanging="1800"/>
        </w:pPr>
        <w:rPr>
          <w:rFonts w:hint="default"/>
        </w:rPr>
      </w:lvl>
    </w:lvlOverride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E53"/>
    <w:rsid w:val="0001090D"/>
    <w:rsid w:val="00082BD1"/>
    <w:rsid w:val="000835D3"/>
    <w:rsid w:val="000C68A2"/>
    <w:rsid w:val="000E43A0"/>
    <w:rsid w:val="00101C64"/>
    <w:rsid w:val="00121146"/>
    <w:rsid w:val="001315DD"/>
    <w:rsid w:val="00174439"/>
    <w:rsid w:val="00217E53"/>
    <w:rsid w:val="002724D7"/>
    <w:rsid w:val="002C7D8E"/>
    <w:rsid w:val="003640D5"/>
    <w:rsid w:val="00383316"/>
    <w:rsid w:val="003E2F8D"/>
    <w:rsid w:val="004F6A64"/>
    <w:rsid w:val="005B46F6"/>
    <w:rsid w:val="005D28DD"/>
    <w:rsid w:val="00687010"/>
    <w:rsid w:val="006A1734"/>
    <w:rsid w:val="006C06DD"/>
    <w:rsid w:val="007659DF"/>
    <w:rsid w:val="00783E00"/>
    <w:rsid w:val="007B0919"/>
    <w:rsid w:val="0080195B"/>
    <w:rsid w:val="00807749"/>
    <w:rsid w:val="0085778C"/>
    <w:rsid w:val="00860FD2"/>
    <w:rsid w:val="00861AD0"/>
    <w:rsid w:val="008B4CCB"/>
    <w:rsid w:val="008F5805"/>
    <w:rsid w:val="00942970"/>
    <w:rsid w:val="00A96A83"/>
    <w:rsid w:val="00AC1B7A"/>
    <w:rsid w:val="00AC3CA0"/>
    <w:rsid w:val="00AF30C2"/>
    <w:rsid w:val="00B444C0"/>
    <w:rsid w:val="00B830D5"/>
    <w:rsid w:val="00BF6CCD"/>
    <w:rsid w:val="00C84347"/>
    <w:rsid w:val="00D03C6F"/>
    <w:rsid w:val="00D33EB4"/>
    <w:rsid w:val="00DB34E7"/>
    <w:rsid w:val="00DD5517"/>
    <w:rsid w:val="00EA5168"/>
    <w:rsid w:val="00F034CF"/>
    <w:rsid w:val="00FC23FC"/>
    <w:rsid w:val="00FD6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5B6C8"/>
  <w15:chartTrackingRefBased/>
  <w15:docId w15:val="{B17268E1-5F4D-4393-8645-EDC457BA8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sid w:val="00A96A83"/>
  </w:style>
  <w:style w:type="paragraph" w:styleId="1">
    <w:name w:val="heading 1"/>
    <w:basedOn w:val="a0"/>
    <w:next w:val="a0"/>
    <w:link w:val="10"/>
    <w:uiPriority w:val="9"/>
    <w:rsid w:val="00101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basedOn w:val="a1"/>
    <w:uiPriority w:val="22"/>
    <w:rsid w:val="001315DD"/>
    <w:rPr>
      <w:b/>
      <w:bCs/>
    </w:rPr>
  </w:style>
  <w:style w:type="paragraph" w:customStyle="1" w:styleId="1-">
    <w:name w:val="1-Уровень"/>
    <w:basedOn w:val="a0"/>
    <w:next w:val="a0"/>
    <w:link w:val="1-0"/>
    <w:rsid w:val="001315DD"/>
    <w:pPr>
      <w:keepNext/>
      <w:keepLines/>
      <w:pageBreakBefore/>
      <w:spacing w:after="0" w:line="360" w:lineRule="auto"/>
      <w:ind w:left="709" w:firstLine="278"/>
      <w:jc w:val="center"/>
    </w:pPr>
    <w:rPr>
      <w:rFonts w:ascii="Times New Roman" w:hAnsi="Times New Roman" w:cs="Times New Roman"/>
      <w:b/>
      <w:caps/>
      <w:sz w:val="32"/>
    </w:rPr>
  </w:style>
  <w:style w:type="character" w:customStyle="1" w:styleId="1-0">
    <w:name w:val="1-Уровень Знак"/>
    <w:basedOn w:val="a1"/>
    <w:link w:val="1-"/>
    <w:rsid w:val="001315DD"/>
    <w:rPr>
      <w:rFonts w:ascii="Times New Roman" w:hAnsi="Times New Roman" w:cs="Times New Roman"/>
      <w:b/>
      <w:caps/>
      <w:sz w:val="32"/>
    </w:rPr>
  </w:style>
  <w:style w:type="paragraph" w:customStyle="1" w:styleId="a5">
    <w:name w:val="основной текст"/>
    <w:autoRedefine/>
    <w:qFormat/>
    <w:rsid w:val="00AC3CA0"/>
    <w:pPr>
      <w:keepLines/>
      <w:spacing w:after="80" w:line="240" w:lineRule="auto"/>
      <w:ind w:left="720" w:right="567"/>
    </w:pPr>
    <w:rPr>
      <w:rFonts w:ascii="Times New Roman" w:eastAsiaTheme="majorEastAsia" w:hAnsi="Times New Roman" w:cstheme="majorBidi"/>
      <w:color w:val="000000" w:themeColor="text1"/>
      <w:sz w:val="28"/>
      <w:szCs w:val="28"/>
      <w:lang w:val="en-US"/>
    </w:rPr>
  </w:style>
  <w:style w:type="paragraph" w:customStyle="1" w:styleId="a6">
    <w:name w:val="Подпункт"/>
    <w:next w:val="a5"/>
    <w:link w:val="a7"/>
    <w:autoRedefine/>
    <w:qFormat/>
    <w:rsid w:val="00217E53"/>
    <w:pPr>
      <w:keepNext/>
      <w:keepLines/>
      <w:spacing w:after="80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val="en-US"/>
    </w:rPr>
  </w:style>
  <w:style w:type="character" w:customStyle="1" w:styleId="10">
    <w:name w:val="Заголовок 1 Знак"/>
    <w:basedOn w:val="a1"/>
    <w:link w:val="1"/>
    <w:uiPriority w:val="9"/>
    <w:rsid w:val="00101C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No Spacing"/>
    <w:uiPriority w:val="1"/>
    <w:rsid w:val="00B444C0"/>
    <w:pPr>
      <w:spacing w:after="0" w:line="240" w:lineRule="auto"/>
    </w:pPr>
  </w:style>
  <w:style w:type="paragraph" w:customStyle="1" w:styleId="a9">
    <w:name w:val="Пункт"/>
    <w:next w:val="a6"/>
    <w:autoRedefine/>
    <w:qFormat/>
    <w:rsid w:val="00AC3CA0"/>
    <w:pPr>
      <w:pageBreakBefore/>
      <w:spacing w:line="240" w:lineRule="auto"/>
      <w:outlineLvl w:val="0"/>
    </w:pPr>
    <w:rPr>
      <w:rFonts w:ascii="Times New Roman" w:eastAsiaTheme="majorEastAsia" w:hAnsi="Times New Roman" w:cstheme="majorBidi"/>
      <w:caps/>
      <w:color w:val="000000" w:themeColor="text1"/>
      <w:sz w:val="28"/>
      <w:szCs w:val="28"/>
    </w:rPr>
  </w:style>
  <w:style w:type="character" w:customStyle="1" w:styleId="a7">
    <w:name w:val="Подпункт Знак"/>
    <w:basedOn w:val="a1"/>
    <w:link w:val="a6"/>
    <w:rsid w:val="00217E53"/>
    <w:rPr>
      <w:rFonts w:ascii="Times New Roman" w:eastAsiaTheme="majorEastAsia" w:hAnsi="Times New Roman" w:cstheme="majorBidi"/>
      <w:b/>
      <w:color w:val="000000" w:themeColor="text1"/>
      <w:sz w:val="28"/>
      <w:szCs w:val="32"/>
      <w:lang w:val="en-US"/>
    </w:rPr>
  </w:style>
  <w:style w:type="paragraph" w:styleId="aa">
    <w:name w:val="header"/>
    <w:basedOn w:val="a0"/>
    <w:link w:val="ab"/>
    <w:uiPriority w:val="99"/>
    <w:unhideWhenUsed/>
    <w:rsid w:val="008B4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8B4CCB"/>
  </w:style>
  <w:style w:type="paragraph" w:styleId="ac">
    <w:name w:val="footer"/>
    <w:basedOn w:val="a0"/>
    <w:link w:val="ad"/>
    <w:uiPriority w:val="99"/>
    <w:unhideWhenUsed/>
    <w:rsid w:val="008B4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8B4CCB"/>
  </w:style>
  <w:style w:type="paragraph" w:customStyle="1" w:styleId="ae">
    <w:name w:val="Номера страниц"/>
    <w:link w:val="af"/>
    <w:rsid w:val="00942970"/>
    <w:pPr>
      <w:spacing w:after="0" w:line="240" w:lineRule="auto"/>
      <w:jc w:val="right"/>
    </w:pPr>
    <w:rPr>
      <w:rFonts w:ascii="Times New Roman" w:hAnsi="Times New Roman"/>
      <w:caps/>
      <w:color w:val="000000" w:themeColor="text1"/>
      <w:sz w:val="24"/>
    </w:rPr>
  </w:style>
  <w:style w:type="paragraph" w:customStyle="1" w:styleId="a">
    <w:name w:val="нумерация"/>
    <w:basedOn w:val="a5"/>
    <w:qFormat/>
    <w:rsid w:val="00942970"/>
    <w:pPr>
      <w:numPr>
        <w:numId w:val="6"/>
      </w:numPr>
    </w:pPr>
  </w:style>
  <w:style w:type="character" w:customStyle="1" w:styleId="af">
    <w:name w:val="Номера страниц Знак"/>
    <w:basedOn w:val="a1"/>
    <w:link w:val="ae"/>
    <w:rsid w:val="00942970"/>
    <w:rPr>
      <w:rFonts w:ascii="Times New Roman" w:hAnsi="Times New Roman"/>
      <w:caps/>
      <w:color w:val="000000" w:themeColor="text1"/>
      <w:sz w:val="24"/>
    </w:rPr>
  </w:style>
  <w:style w:type="table" w:styleId="af0">
    <w:name w:val="Table Grid"/>
    <w:basedOn w:val="a2"/>
    <w:uiPriority w:val="39"/>
    <w:rsid w:val="00217E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8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0;&#1085;&#1072;&#1089;&#1090;&#1072;&#1089;&#1080;&#1103;\Desktop\&#1051;&#1072;&#1073;&#1086;&#1088;&#1072;&#1090;&#1086;&#1088;&#1085;&#1099;&#1077;%20&#1088;&#1072;&#1073;&#1086;&#1090;&#1099;,%201%20&#1082;&#1091;&#1088;&#1089;\&#1069;&#1042;&#1052;\&#1051;&#1072;&#1073;&#1086;&#1088;&#1072;&#1090;&#1086;&#1088;&#1082;&#1080;\titlepag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2E492C-EF55-4219-AA60-E8B03D1C7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titlepage.dotx</Template>
  <TotalTime>1</TotalTime>
  <Pages>4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2</cp:revision>
  <dcterms:created xsi:type="dcterms:W3CDTF">2024-02-20T15:44:00Z</dcterms:created>
  <dcterms:modified xsi:type="dcterms:W3CDTF">2024-02-20T15:44:00Z</dcterms:modified>
</cp:coreProperties>
</file>