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5DD" w:rsidRPr="00EF77CC" w:rsidRDefault="001315DD" w:rsidP="001315DD">
      <w:pPr>
        <w:pStyle w:val="1-"/>
        <w:ind w:left="0" w:firstLine="0"/>
        <w:rPr>
          <w:rStyle w:val="a4"/>
          <w:sz w:val="24"/>
          <w:szCs w:val="24"/>
        </w:rPr>
      </w:pPr>
      <w:r w:rsidRPr="00EF77CC">
        <w:rPr>
          <w:rStyle w:val="a4"/>
          <w:sz w:val="24"/>
          <w:szCs w:val="24"/>
        </w:rPr>
        <w:t>МИНИСТЕРСТВО НАУКИ И ВЫСШЕГО ОБРАЗОВАНИЯ РОССИЙСКОЙ ФЕДЕРАЦИИ</w:t>
      </w:r>
    </w:p>
    <w:p w:rsidR="001315DD" w:rsidRPr="00D628A8" w:rsidRDefault="002C7D8E" w:rsidP="001315D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</w:t>
      </w:r>
      <w:r w:rsidR="001315DD" w:rsidRPr="00D628A8">
        <w:rPr>
          <w:rFonts w:ascii="Times New Roman" w:hAnsi="Times New Roman" w:cs="Times New Roman"/>
        </w:rPr>
        <w:t>едеральное государственное автономное образовательное учреждение высшего образования</w:t>
      </w:r>
    </w:p>
    <w:p w:rsidR="001315DD" w:rsidRPr="00D628A8" w:rsidRDefault="001315DD" w:rsidP="001315DD">
      <w:pPr>
        <w:jc w:val="center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 xml:space="preserve">Санкт-Петербургский национальный исследовательский университет </w:t>
      </w:r>
      <w:r>
        <w:rPr>
          <w:rFonts w:ascii="Times New Roman" w:hAnsi="Times New Roman" w:cs="Times New Roman"/>
        </w:rPr>
        <w:t>ИТМО</w:t>
      </w:r>
    </w:p>
    <w:p w:rsidR="001315DD" w:rsidRPr="00D628A8" w:rsidRDefault="001315DD" w:rsidP="001315DD">
      <w:pPr>
        <w:spacing w:line="480" w:lineRule="auto"/>
        <w:jc w:val="center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>Мегафакультет трансляционных информационных технологий</w:t>
      </w:r>
    </w:p>
    <w:p w:rsidR="001315DD" w:rsidRPr="00C46145" w:rsidRDefault="001315DD" w:rsidP="001315DD">
      <w:pPr>
        <w:spacing w:line="720" w:lineRule="auto"/>
        <w:jc w:val="center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>Факультет информационных технологий и программирования</w:t>
      </w:r>
    </w:p>
    <w:p w:rsidR="001315DD" w:rsidRPr="0025306F" w:rsidRDefault="0025306F" w:rsidP="002C7D8E">
      <w:pPr>
        <w:spacing w:after="1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Домашняя работа №1</w:t>
      </w:r>
    </w:p>
    <w:p w:rsidR="002C7D8E" w:rsidRDefault="001315DD" w:rsidP="002C7D8E">
      <w:pPr>
        <w:spacing w:after="100"/>
        <w:jc w:val="center"/>
        <w:rPr>
          <w:rFonts w:ascii="Times New Roman" w:hAnsi="Times New Roman" w:cs="Times New Roman"/>
          <w:sz w:val="24"/>
          <w:szCs w:val="24"/>
        </w:rPr>
      </w:pPr>
      <w:r w:rsidRPr="00D628A8">
        <w:rPr>
          <w:rFonts w:ascii="Times New Roman" w:hAnsi="Times New Roman" w:cs="Times New Roman"/>
          <w:sz w:val="24"/>
          <w:szCs w:val="24"/>
        </w:rPr>
        <w:t>По дисциплине «</w:t>
      </w:r>
      <w:r w:rsidR="002C7D8E">
        <w:rPr>
          <w:rFonts w:ascii="Times New Roman" w:hAnsi="Times New Roman" w:cs="Times New Roman"/>
          <w:sz w:val="24"/>
          <w:szCs w:val="24"/>
        </w:rPr>
        <w:t>Аппаратное обеспечение вычислительных систем</w:t>
      </w:r>
      <w:r w:rsidRPr="00D628A8">
        <w:rPr>
          <w:rFonts w:ascii="Times New Roman" w:hAnsi="Times New Roman" w:cs="Times New Roman"/>
          <w:sz w:val="24"/>
          <w:szCs w:val="24"/>
        </w:rPr>
        <w:t>»</w:t>
      </w:r>
    </w:p>
    <w:p w:rsidR="002C7D8E" w:rsidRPr="002C7D8E" w:rsidRDefault="002C7D8E" w:rsidP="002C7D8E">
      <w:pPr>
        <w:spacing w:after="270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Вариант № </w:t>
      </w:r>
      <w:r w:rsidR="0025306F" w:rsidRPr="0025306F">
        <w:rPr>
          <w:rFonts w:ascii="Times New Roman" w:hAnsi="Times New Roman" w:cs="Times New Roman"/>
          <w:sz w:val="24"/>
          <w:szCs w:val="24"/>
        </w:rPr>
        <w:t>18</w:t>
      </w:r>
    </w:p>
    <w:p w:rsidR="001315DD" w:rsidRPr="00860FD2" w:rsidRDefault="001315DD" w:rsidP="002724D7">
      <w:pPr>
        <w:spacing w:after="80"/>
        <w:ind w:left="5670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>Выполнил студент группы №</w:t>
      </w:r>
      <w:r w:rsidRPr="0025306F">
        <w:rPr>
          <w:rFonts w:ascii="Times New Roman" w:hAnsi="Times New Roman" w:cs="Times New Roman"/>
          <w:lang w:val="en-US"/>
        </w:rPr>
        <w:t>M</w:t>
      </w:r>
      <w:r w:rsidRPr="0025306F">
        <w:rPr>
          <w:rFonts w:ascii="Times New Roman" w:hAnsi="Times New Roman" w:cs="Times New Roman"/>
        </w:rPr>
        <w:t>3</w:t>
      </w:r>
      <w:r w:rsidR="00860FD2" w:rsidRPr="0025306F">
        <w:rPr>
          <w:rFonts w:ascii="Times New Roman" w:hAnsi="Times New Roman" w:cs="Times New Roman"/>
        </w:rPr>
        <w:t>1</w:t>
      </w:r>
      <w:r w:rsidR="0025306F" w:rsidRPr="0025306F">
        <w:rPr>
          <w:rFonts w:ascii="Times New Roman" w:hAnsi="Times New Roman" w:cs="Times New Roman"/>
        </w:rPr>
        <w:t>14</w:t>
      </w:r>
    </w:p>
    <w:p w:rsidR="001315DD" w:rsidRPr="00860FD2" w:rsidRDefault="0025306F" w:rsidP="002724D7">
      <w:pPr>
        <w:spacing w:after="240"/>
        <w:ind w:left="5670"/>
        <w:rPr>
          <w:rFonts w:ascii="Times New Roman" w:hAnsi="Times New Roman" w:cs="Times New Roman"/>
          <w:i/>
        </w:rPr>
      </w:pPr>
      <w:r w:rsidRPr="0025306F">
        <w:rPr>
          <w:rFonts w:ascii="Times New Roman" w:hAnsi="Times New Roman" w:cs="Times New Roman"/>
          <w:i/>
        </w:rPr>
        <w:t>Круглова Анастасия Борисовна</w:t>
      </w:r>
    </w:p>
    <w:p w:rsidR="001315DD" w:rsidRPr="00D628A8" w:rsidRDefault="001315DD" w:rsidP="002724D7">
      <w:pPr>
        <w:spacing w:after="80"/>
        <w:ind w:left="5670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>Проверил</w:t>
      </w:r>
    </w:p>
    <w:p w:rsidR="001315DD" w:rsidRPr="0025306F" w:rsidRDefault="0025306F" w:rsidP="002724D7">
      <w:pPr>
        <w:spacing w:after="2100"/>
        <w:ind w:left="567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Повышев Владислав Вячеславович</w:t>
      </w:r>
    </w:p>
    <w:p w:rsidR="002724D7" w:rsidRDefault="002724D7" w:rsidP="002724D7">
      <w:pPr>
        <w:spacing w:after="0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F978F71" wp14:editId="14669887">
            <wp:extent cx="3991413" cy="2038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001" cy="20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5DD" w:rsidRPr="00D628A8" w:rsidRDefault="001315DD" w:rsidP="002724D7">
      <w:pPr>
        <w:spacing w:after="80"/>
        <w:jc w:val="center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>Санкт-Петербург</w:t>
      </w:r>
    </w:p>
    <w:p w:rsidR="001315DD" w:rsidRPr="0025306F" w:rsidRDefault="001315DD" w:rsidP="002724D7">
      <w:pPr>
        <w:spacing w:after="80"/>
        <w:jc w:val="center"/>
        <w:rPr>
          <w:rFonts w:ascii="Times New Roman" w:hAnsi="Times New Roman" w:cs="Times New Roman"/>
        </w:rPr>
      </w:pPr>
      <w:r w:rsidRPr="0025306F">
        <w:rPr>
          <w:rFonts w:ascii="Times New Roman" w:hAnsi="Times New Roman" w:cs="Times New Roman"/>
        </w:rPr>
        <w:t>202</w:t>
      </w:r>
      <w:r w:rsidR="002C7D8E" w:rsidRPr="0025306F">
        <w:rPr>
          <w:rFonts w:ascii="Times New Roman" w:hAnsi="Times New Roman" w:cs="Times New Roman"/>
        </w:rPr>
        <w:t>4</w:t>
      </w:r>
      <w:r w:rsidRPr="0025306F">
        <w:rPr>
          <w:rFonts w:ascii="Times New Roman" w:hAnsi="Times New Roman" w:cs="Times New Roman"/>
        </w:rPr>
        <w:br w:type="page"/>
      </w:r>
    </w:p>
    <w:p w:rsidR="00B830D5" w:rsidRPr="004E542C" w:rsidRDefault="0025306F" w:rsidP="0025306F">
      <w:pPr>
        <w:pStyle w:val="a9"/>
        <w:rPr>
          <w:lang w:val="ru-RU"/>
        </w:rPr>
      </w:pPr>
      <w:r w:rsidRPr="004E542C">
        <w:rPr>
          <w:lang w:val="ru-RU"/>
        </w:rPr>
        <w:lastRenderedPageBreak/>
        <w:t>Выполнение арифметических операций с двоичными числами</w:t>
      </w:r>
      <w:r w:rsidRPr="004E542C">
        <w:rPr>
          <w:lang w:val="ru-RU"/>
        </w:rPr>
        <w:br/>
      </w:r>
    </w:p>
    <w:p w:rsidR="00C84347" w:rsidRDefault="00AF0AAA" w:rsidP="0025306F">
      <w:pPr>
        <w:pStyle w:val="a5"/>
        <w:ind w:left="0" w:firstLine="0"/>
        <w:rPr>
          <w:b/>
          <w:i/>
          <w:sz w:val="32"/>
          <w:szCs w:val="28"/>
          <w:lang w:val="ru-RU"/>
        </w:rPr>
      </w:pPr>
      <w:r>
        <w:rPr>
          <w:b/>
          <w:i/>
          <w:sz w:val="32"/>
          <w:szCs w:val="28"/>
          <w:lang w:val="ru-RU"/>
        </w:rPr>
        <w:t>Задание 1</w:t>
      </w:r>
    </w:p>
    <w:p w:rsidR="00AF0AAA" w:rsidRPr="00AE161E" w:rsidRDefault="00AF0AAA" w:rsidP="0025306F">
      <w:pPr>
        <w:pStyle w:val="a5"/>
        <w:ind w:left="0" w:firstLine="0"/>
        <w:rPr>
          <w:b/>
          <w:sz w:val="28"/>
          <w:szCs w:val="28"/>
          <w:lang w:val="ru-RU"/>
        </w:rPr>
      </w:pPr>
      <w:r>
        <w:rPr>
          <w:sz w:val="28"/>
          <w:szCs w:val="28"/>
        </w:rPr>
        <w:t>A</w:t>
      </w:r>
      <w:r w:rsidRPr="00AF0AAA">
        <w:rPr>
          <w:sz w:val="28"/>
          <w:szCs w:val="28"/>
          <w:lang w:val="ru-RU"/>
        </w:rPr>
        <w:t xml:space="preserve"> = 5238, </w:t>
      </w:r>
      <w:r>
        <w:rPr>
          <w:sz w:val="28"/>
          <w:szCs w:val="28"/>
        </w:rPr>
        <w:t>C</w:t>
      </w:r>
      <w:r w:rsidR="00AE161E">
        <w:rPr>
          <w:sz w:val="28"/>
          <w:szCs w:val="28"/>
          <w:lang w:val="ru-RU"/>
        </w:rPr>
        <w:t xml:space="preserve"> = 14932</w:t>
      </w:r>
    </w:p>
    <w:p w:rsidR="00AE161E" w:rsidRDefault="00AE161E" w:rsidP="0025306F">
      <w:pPr>
        <w:pStyle w:val="a5"/>
        <w:ind w:left="0"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Нам необходимо перевести числа от </w:t>
      </w:r>
      <w:r>
        <w:rPr>
          <w:sz w:val="28"/>
          <w:szCs w:val="28"/>
        </w:rPr>
        <w:t>X</w:t>
      </w:r>
      <w:r w:rsidRPr="00AE161E">
        <w:rPr>
          <w:sz w:val="28"/>
          <w:szCs w:val="28"/>
          <w:lang w:val="ru-RU"/>
        </w:rPr>
        <w:t xml:space="preserve">1 </w:t>
      </w:r>
      <w:r>
        <w:rPr>
          <w:sz w:val="28"/>
          <w:szCs w:val="28"/>
          <w:lang w:val="ru-RU"/>
        </w:rPr>
        <w:t xml:space="preserve">до </w:t>
      </w:r>
      <w:r>
        <w:rPr>
          <w:sz w:val="28"/>
          <w:szCs w:val="28"/>
        </w:rPr>
        <w:t>X</w:t>
      </w:r>
      <w:r w:rsidRPr="00AE161E">
        <w:rPr>
          <w:sz w:val="28"/>
          <w:szCs w:val="28"/>
          <w:lang w:val="ru-RU"/>
        </w:rPr>
        <w:t xml:space="preserve">2 </w:t>
      </w:r>
      <w:r>
        <w:rPr>
          <w:sz w:val="28"/>
          <w:szCs w:val="28"/>
          <w:lang w:val="ru-RU"/>
        </w:rPr>
        <w:t>из десятичной системы счисления в двоичную.</w:t>
      </w:r>
    </w:p>
    <w:tbl>
      <w:tblPr>
        <w:tblStyle w:val="af2"/>
        <w:tblpPr w:leftFromText="180" w:rightFromText="180" w:vertAnchor="text" w:horzAnchor="page" w:tblpX="2203" w:tblpY="206"/>
        <w:tblW w:w="0" w:type="auto"/>
        <w:tblLayout w:type="fixed"/>
        <w:tblLook w:val="04A0" w:firstRow="1" w:lastRow="0" w:firstColumn="1" w:lastColumn="0" w:noHBand="0" w:noVBand="1"/>
      </w:tblPr>
      <w:tblGrid>
        <w:gridCol w:w="2553"/>
        <w:gridCol w:w="2409"/>
        <w:gridCol w:w="3402"/>
      </w:tblGrid>
      <w:tr w:rsidR="00AE161E" w:rsidRPr="00F45AC8" w:rsidTr="00AE161E">
        <w:tc>
          <w:tcPr>
            <w:tcW w:w="2553" w:type="dxa"/>
          </w:tcPr>
          <w:p w:rsidR="00AE161E" w:rsidRPr="004E542C" w:rsidRDefault="00AE161E" w:rsidP="00AE161E">
            <w:pPr>
              <w:pStyle w:val="a5"/>
              <w:ind w:left="0" w:firstLine="0"/>
              <w:rPr>
                <w:szCs w:val="24"/>
                <w:lang w:val="ru-RU"/>
              </w:rPr>
            </w:pPr>
            <w:r w:rsidRPr="00F45AC8">
              <w:rPr>
                <w:szCs w:val="24"/>
                <w:lang w:val="ru-RU"/>
              </w:rPr>
              <w:t>Переменная и операция</w:t>
            </w:r>
            <w:r w:rsidRPr="004E542C">
              <w:rPr>
                <w:szCs w:val="24"/>
                <w:lang w:val="ru-RU"/>
              </w:rPr>
              <w:t xml:space="preserve"> </w:t>
            </w:r>
            <w:r>
              <w:rPr>
                <w:szCs w:val="24"/>
              </w:rPr>
              <w:t>X</w:t>
            </w:r>
            <w:r w:rsidRPr="004E542C">
              <w:rPr>
                <w:szCs w:val="24"/>
                <w:lang w:val="ru-RU"/>
              </w:rPr>
              <w:t>(</w:t>
            </w:r>
            <w:r>
              <w:rPr>
                <w:szCs w:val="24"/>
              </w:rPr>
              <w:t>n</w:t>
            </w:r>
            <w:r w:rsidRPr="004E542C">
              <w:rPr>
                <w:szCs w:val="24"/>
                <w:lang w:val="ru-RU"/>
              </w:rPr>
              <w:t>)</w:t>
            </w:r>
          </w:p>
        </w:tc>
        <w:tc>
          <w:tcPr>
            <w:tcW w:w="2409" w:type="dxa"/>
          </w:tcPr>
          <w:p w:rsidR="00AE161E" w:rsidRPr="00F45AC8" w:rsidRDefault="00AE161E" w:rsidP="00AE161E">
            <w:pPr>
              <w:pStyle w:val="a5"/>
              <w:ind w:left="0" w:firstLine="0"/>
              <w:rPr>
                <w:szCs w:val="24"/>
                <w:lang w:val="ru-RU"/>
              </w:rPr>
            </w:pPr>
            <w:r w:rsidRPr="00F45AC8">
              <w:rPr>
                <w:szCs w:val="24"/>
                <w:lang w:val="ru-RU"/>
              </w:rPr>
              <w:t>Десятичное представление</w:t>
            </w:r>
          </w:p>
        </w:tc>
        <w:tc>
          <w:tcPr>
            <w:tcW w:w="3402" w:type="dxa"/>
          </w:tcPr>
          <w:p w:rsidR="00AE161E" w:rsidRPr="004E542C" w:rsidRDefault="00AE161E" w:rsidP="00AE161E">
            <w:pPr>
              <w:pStyle w:val="a5"/>
              <w:ind w:left="0" w:firstLine="0"/>
              <w:rPr>
                <w:szCs w:val="24"/>
                <w:lang w:val="ru-RU"/>
              </w:rPr>
            </w:pPr>
            <w:r w:rsidRPr="00F45AC8">
              <w:rPr>
                <w:szCs w:val="24"/>
                <w:lang w:val="ru-RU"/>
              </w:rPr>
              <w:t>Двоичное представление (16 разрядов)</w:t>
            </w:r>
            <w:r w:rsidRPr="004E542C">
              <w:rPr>
                <w:szCs w:val="24"/>
                <w:lang w:val="ru-RU"/>
              </w:rPr>
              <w:t xml:space="preserve"> </w:t>
            </w:r>
            <w:r>
              <w:rPr>
                <w:szCs w:val="24"/>
              </w:rPr>
              <w:t>B</w:t>
            </w:r>
            <w:r w:rsidRPr="004E542C">
              <w:rPr>
                <w:szCs w:val="24"/>
                <w:lang w:val="ru-RU"/>
              </w:rPr>
              <w:t>(</w:t>
            </w:r>
            <w:r>
              <w:rPr>
                <w:szCs w:val="24"/>
              </w:rPr>
              <w:t>n</w:t>
            </w:r>
            <w:r w:rsidRPr="004E542C">
              <w:rPr>
                <w:szCs w:val="24"/>
                <w:lang w:val="ru-RU"/>
              </w:rPr>
              <w:t>)</w:t>
            </w:r>
          </w:p>
        </w:tc>
      </w:tr>
      <w:tr w:rsidR="00AE161E" w:rsidTr="00AE161E">
        <w:tc>
          <w:tcPr>
            <w:tcW w:w="2553" w:type="dxa"/>
          </w:tcPr>
          <w:p w:rsidR="00AE161E" w:rsidRPr="00167B86" w:rsidRDefault="00AE161E" w:rsidP="00AE161E">
            <w:pPr>
              <w:pStyle w:val="a5"/>
              <w:ind w:left="0" w:firstLine="0"/>
              <w:rPr>
                <w:szCs w:val="24"/>
                <w:lang w:val="ru-RU"/>
              </w:rPr>
            </w:pPr>
            <w:r>
              <w:rPr>
                <w:szCs w:val="24"/>
              </w:rPr>
              <w:t>X</w:t>
            </w:r>
            <w:r w:rsidRPr="00167B86">
              <w:rPr>
                <w:szCs w:val="24"/>
                <w:lang w:val="ru-RU"/>
              </w:rPr>
              <w:t xml:space="preserve">1 = </w:t>
            </w:r>
            <w:r>
              <w:rPr>
                <w:szCs w:val="24"/>
              </w:rPr>
              <w:t>A</w:t>
            </w:r>
          </w:p>
        </w:tc>
        <w:tc>
          <w:tcPr>
            <w:tcW w:w="2409" w:type="dxa"/>
          </w:tcPr>
          <w:p w:rsidR="00AE161E" w:rsidRPr="00167B86" w:rsidRDefault="00AE161E" w:rsidP="00AE161E">
            <w:pPr>
              <w:pStyle w:val="a5"/>
              <w:ind w:left="0" w:firstLine="0"/>
              <w:jc w:val="center"/>
              <w:rPr>
                <w:szCs w:val="24"/>
                <w:lang w:val="ru-RU"/>
              </w:rPr>
            </w:pPr>
            <w:r w:rsidRPr="00167B86">
              <w:rPr>
                <w:szCs w:val="24"/>
                <w:lang w:val="ru-RU"/>
              </w:rPr>
              <w:t>5238</w:t>
            </w:r>
          </w:p>
        </w:tc>
        <w:tc>
          <w:tcPr>
            <w:tcW w:w="3402" w:type="dxa"/>
          </w:tcPr>
          <w:p w:rsidR="00AE161E" w:rsidRPr="00167B86" w:rsidRDefault="00AE161E" w:rsidP="00AE161E">
            <w:pPr>
              <w:pStyle w:val="a5"/>
              <w:ind w:left="0" w:firstLine="0"/>
              <w:jc w:val="center"/>
              <w:rPr>
                <w:szCs w:val="24"/>
                <w:lang w:val="ru-RU"/>
              </w:rPr>
            </w:pPr>
            <w:r w:rsidRPr="00F45AC8">
              <w:rPr>
                <w:szCs w:val="24"/>
                <w:lang w:val="ru-RU"/>
              </w:rPr>
              <w:t>0001 0100 0111 0110</w:t>
            </w:r>
          </w:p>
        </w:tc>
      </w:tr>
      <w:tr w:rsidR="00AE161E" w:rsidTr="00AE161E">
        <w:tc>
          <w:tcPr>
            <w:tcW w:w="2553" w:type="dxa"/>
          </w:tcPr>
          <w:p w:rsidR="00AE161E" w:rsidRPr="00F45AC8" w:rsidRDefault="00AE161E" w:rsidP="00AE161E">
            <w:pPr>
              <w:pStyle w:val="a5"/>
              <w:ind w:left="0" w:firstLine="0"/>
              <w:rPr>
                <w:szCs w:val="24"/>
              </w:rPr>
            </w:pPr>
            <w:r>
              <w:rPr>
                <w:szCs w:val="24"/>
              </w:rPr>
              <w:t>X2 = C</w:t>
            </w:r>
          </w:p>
        </w:tc>
        <w:tc>
          <w:tcPr>
            <w:tcW w:w="2409" w:type="dxa"/>
          </w:tcPr>
          <w:p w:rsidR="00AE161E" w:rsidRPr="00F45AC8" w:rsidRDefault="00AE161E" w:rsidP="00AE161E">
            <w:pPr>
              <w:pStyle w:val="a5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14932</w:t>
            </w:r>
          </w:p>
        </w:tc>
        <w:tc>
          <w:tcPr>
            <w:tcW w:w="3402" w:type="dxa"/>
          </w:tcPr>
          <w:p w:rsidR="00AE161E" w:rsidRPr="00167B86" w:rsidRDefault="00AE161E" w:rsidP="00AE161E">
            <w:pPr>
              <w:pStyle w:val="a5"/>
              <w:ind w:left="0" w:firstLine="0"/>
              <w:jc w:val="center"/>
              <w:rPr>
                <w:szCs w:val="24"/>
                <w:lang w:val="ru-RU"/>
              </w:rPr>
            </w:pPr>
            <w:r w:rsidRPr="00F45AC8">
              <w:rPr>
                <w:szCs w:val="24"/>
                <w:lang w:val="ru-RU"/>
              </w:rPr>
              <w:t>0011 1010 0101 0100</w:t>
            </w:r>
          </w:p>
        </w:tc>
      </w:tr>
      <w:tr w:rsidR="00AE161E" w:rsidTr="00AE161E">
        <w:tc>
          <w:tcPr>
            <w:tcW w:w="2553" w:type="dxa"/>
          </w:tcPr>
          <w:p w:rsidR="00AE161E" w:rsidRPr="00F45AC8" w:rsidRDefault="00AE161E" w:rsidP="00AE161E">
            <w:pPr>
              <w:pStyle w:val="a5"/>
              <w:ind w:left="0" w:firstLine="0"/>
              <w:rPr>
                <w:szCs w:val="24"/>
              </w:rPr>
            </w:pPr>
            <w:r>
              <w:rPr>
                <w:szCs w:val="24"/>
              </w:rPr>
              <w:t>X3 = A + C</w:t>
            </w:r>
          </w:p>
        </w:tc>
        <w:tc>
          <w:tcPr>
            <w:tcW w:w="2409" w:type="dxa"/>
          </w:tcPr>
          <w:p w:rsidR="00AE161E" w:rsidRPr="00F45AC8" w:rsidRDefault="00AE161E" w:rsidP="00AE161E">
            <w:pPr>
              <w:pStyle w:val="a5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20170</w:t>
            </w:r>
          </w:p>
        </w:tc>
        <w:tc>
          <w:tcPr>
            <w:tcW w:w="3402" w:type="dxa"/>
          </w:tcPr>
          <w:p w:rsidR="00AE161E" w:rsidRPr="00167B86" w:rsidRDefault="00AE161E" w:rsidP="00AE161E">
            <w:pPr>
              <w:pStyle w:val="a5"/>
              <w:ind w:left="0" w:firstLine="0"/>
              <w:jc w:val="center"/>
              <w:rPr>
                <w:szCs w:val="24"/>
                <w:lang w:val="ru-RU"/>
              </w:rPr>
            </w:pPr>
            <w:r w:rsidRPr="00F45AC8">
              <w:rPr>
                <w:szCs w:val="24"/>
                <w:lang w:val="ru-RU"/>
              </w:rPr>
              <w:t>0100 1110 1100 1010</w:t>
            </w:r>
          </w:p>
        </w:tc>
      </w:tr>
      <w:tr w:rsidR="00AE161E" w:rsidTr="00AE161E">
        <w:tc>
          <w:tcPr>
            <w:tcW w:w="2553" w:type="dxa"/>
          </w:tcPr>
          <w:p w:rsidR="00AE161E" w:rsidRPr="00F45AC8" w:rsidRDefault="00AE161E" w:rsidP="00AE161E">
            <w:pPr>
              <w:pStyle w:val="a5"/>
              <w:ind w:left="0" w:firstLine="0"/>
              <w:rPr>
                <w:szCs w:val="24"/>
              </w:rPr>
            </w:pPr>
            <w:r>
              <w:rPr>
                <w:szCs w:val="24"/>
              </w:rPr>
              <w:t>X4 = A + C + C</w:t>
            </w:r>
          </w:p>
        </w:tc>
        <w:tc>
          <w:tcPr>
            <w:tcW w:w="2409" w:type="dxa"/>
          </w:tcPr>
          <w:p w:rsidR="00AE161E" w:rsidRPr="00F45AC8" w:rsidRDefault="00AE161E" w:rsidP="00AE161E">
            <w:pPr>
              <w:pStyle w:val="a5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35102</w:t>
            </w:r>
          </w:p>
        </w:tc>
        <w:tc>
          <w:tcPr>
            <w:tcW w:w="3402" w:type="dxa"/>
          </w:tcPr>
          <w:p w:rsidR="00AE161E" w:rsidRPr="00167B86" w:rsidRDefault="00AE161E" w:rsidP="00AE161E">
            <w:pPr>
              <w:pStyle w:val="a5"/>
              <w:ind w:left="0" w:firstLine="0"/>
              <w:jc w:val="center"/>
              <w:rPr>
                <w:szCs w:val="24"/>
                <w:lang w:val="ru-RU"/>
              </w:rPr>
            </w:pPr>
            <w:r w:rsidRPr="00F45AC8">
              <w:rPr>
                <w:szCs w:val="24"/>
                <w:lang w:val="ru-RU"/>
              </w:rPr>
              <w:t>1000 1001 0001 1110</w:t>
            </w:r>
          </w:p>
        </w:tc>
      </w:tr>
      <w:tr w:rsidR="00AE161E" w:rsidTr="00AE161E">
        <w:tc>
          <w:tcPr>
            <w:tcW w:w="2553" w:type="dxa"/>
          </w:tcPr>
          <w:p w:rsidR="00AE161E" w:rsidRPr="00F45AC8" w:rsidRDefault="00AE161E" w:rsidP="00AE161E">
            <w:pPr>
              <w:pStyle w:val="a5"/>
              <w:ind w:left="0" w:firstLine="0"/>
              <w:rPr>
                <w:szCs w:val="24"/>
              </w:rPr>
            </w:pPr>
            <w:r>
              <w:rPr>
                <w:szCs w:val="24"/>
              </w:rPr>
              <w:t>X5 = C - A</w:t>
            </w:r>
          </w:p>
        </w:tc>
        <w:tc>
          <w:tcPr>
            <w:tcW w:w="2409" w:type="dxa"/>
          </w:tcPr>
          <w:p w:rsidR="00AE161E" w:rsidRPr="00F45AC8" w:rsidRDefault="00AE161E" w:rsidP="00AE161E">
            <w:pPr>
              <w:pStyle w:val="a5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9694</w:t>
            </w:r>
          </w:p>
        </w:tc>
        <w:tc>
          <w:tcPr>
            <w:tcW w:w="3402" w:type="dxa"/>
          </w:tcPr>
          <w:p w:rsidR="00AE161E" w:rsidRPr="00167B86" w:rsidRDefault="00AE161E" w:rsidP="00AE161E">
            <w:pPr>
              <w:pStyle w:val="a5"/>
              <w:ind w:left="0" w:firstLine="0"/>
              <w:jc w:val="center"/>
              <w:rPr>
                <w:szCs w:val="24"/>
                <w:lang w:val="ru-RU"/>
              </w:rPr>
            </w:pPr>
            <w:r w:rsidRPr="00F45AC8">
              <w:rPr>
                <w:szCs w:val="24"/>
                <w:lang w:val="ru-RU"/>
              </w:rPr>
              <w:t>0010 0101 1101 1110</w:t>
            </w:r>
          </w:p>
        </w:tc>
      </w:tr>
      <w:tr w:rsidR="00AE161E" w:rsidTr="00AE161E">
        <w:tc>
          <w:tcPr>
            <w:tcW w:w="2553" w:type="dxa"/>
          </w:tcPr>
          <w:p w:rsidR="00AE161E" w:rsidRPr="00F45AC8" w:rsidRDefault="00AE161E" w:rsidP="00AE161E">
            <w:pPr>
              <w:pStyle w:val="a5"/>
              <w:ind w:left="0" w:firstLine="0"/>
              <w:rPr>
                <w:szCs w:val="24"/>
              </w:rPr>
            </w:pPr>
            <w:r>
              <w:rPr>
                <w:szCs w:val="24"/>
              </w:rPr>
              <w:t>X6 = 65536 – X4</w:t>
            </w:r>
          </w:p>
        </w:tc>
        <w:tc>
          <w:tcPr>
            <w:tcW w:w="2409" w:type="dxa"/>
          </w:tcPr>
          <w:p w:rsidR="00AE161E" w:rsidRPr="00213A9F" w:rsidRDefault="00AE161E" w:rsidP="00AE161E">
            <w:pPr>
              <w:pStyle w:val="a5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30434</w:t>
            </w:r>
          </w:p>
        </w:tc>
        <w:tc>
          <w:tcPr>
            <w:tcW w:w="3402" w:type="dxa"/>
          </w:tcPr>
          <w:p w:rsidR="00AE161E" w:rsidRPr="00167B86" w:rsidRDefault="00AE161E" w:rsidP="00AE161E">
            <w:pPr>
              <w:pStyle w:val="a5"/>
              <w:ind w:left="0" w:firstLine="0"/>
              <w:jc w:val="center"/>
              <w:rPr>
                <w:szCs w:val="24"/>
                <w:lang w:val="ru-RU"/>
              </w:rPr>
            </w:pPr>
            <w:r w:rsidRPr="00213A9F">
              <w:rPr>
                <w:szCs w:val="24"/>
                <w:lang w:val="ru-RU"/>
              </w:rPr>
              <w:t>0111 0110 1110 0010</w:t>
            </w:r>
          </w:p>
        </w:tc>
      </w:tr>
      <w:tr w:rsidR="00AE161E" w:rsidTr="00AE161E">
        <w:tc>
          <w:tcPr>
            <w:tcW w:w="2553" w:type="dxa"/>
          </w:tcPr>
          <w:p w:rsidR="00AE161E" w:rsidRPr="00213A9F" w:rsidRDefault="00AE161E" w:rsidP="00AE161E">
            <w:pPr>
              <w:pStyle w:val="a5"/>
              <w:ind w:left="0" w:firstLine="0"/>
              <w:rPr>
                <w:szCs w:val="24"/>
              </w:rPr>
            </w:pPr>
            <w:r w:rsidRPr="004E542C">
              <w:rPr>
                <w:szCs w:val="24"/>
              </w:rPr>
              <w:t>X7 = -X1</w:t>
            </w:r>
          </w:p>
        </w:tc>
        <w:tc>
          <w:tcPr>
            <w:tcW w:w="2409" w:type="dxa"/>
          </w:tcPr>
          <w:p w:rsidR="00AE161E" w:rsidRPr="00213A9F" w:rsidRDefault="00AE161E" w:rsidP="00AE161E">
            <w:pPr>
              <w:pStyle w:val="a5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-5238</w:t>
            </w:r>
          </w:p>
        </w:tc>
        <w:tc>
          <w:tcPr>
            <w:tcW w:w="3402" w:type="dxa"/>
          </w:tcPr>
          <w:p w:rsidR="00AE161E" w:rsidRPr="00167B86" w:rsidRDefault="00AE161E" w:rsidP="00AE161E">
            <w:pPr>
              <w:pStyle w:val="a5"/>
              <w:ind w:left="0" w:firstLine="0"/>
              <w:jc w:val="center"/>
              <w:rPr>
                <w:szCs w:val="24"/>
                <w:lang w:val="ru-RU"/>
              </w:rPr>
            </w:pPr>
            <w:r w:rsidRPr="00213A9F">
              <w:rPr>
                <w:szCs w:val="24"/>
                <w:lang w:val="ru-RU"/>
              </w:rPr>
              <w:t>1110 1011 1000 1010</w:t>
            </w:r>
          </w:p>
        </w:tc>
      </w:tr>
      <w:tr w:rsidR="00AE161E" w:rsidTr="00AE161E">
        <w:tc>
          <w:tcPr>
            <w:tcW w:w="2553" w:type="dxa"/>
          </w:tcPr>
          <w:p w:rsidR="00AE161E" w:rsidRDefault="00AE161E" w:rsidP="00AE161E">
            <w:pPr>
              <w:pStyle w:val="a5"/>
              <w:ind w:left="0" w:firstLine="0"/>
              <w:rPr>
                <w:szCs w:val="24"/>
              </w:rPr>
            </w:pPr>
            <w:r>
              <w:rPr>
                <w:szCs w:val="24"/>
              </w:rPr>
              <w:t>X8 = -X2</w:t>
            </w:r>
          </w:p>
        </w:tc>
        <w:tc>
          <w:tcPr>
            <w:tcW w:w="2409" w:type="dxa"/>
          </w:tcPr>
          <w:p w:rsidR="00AE161E" w:rsidRPr="004E542C" w:rsidRDefault="00AE161E" w:rsidP="00AE161E">
            <w:pPr>
              <w:pStyle w:val="a5"/>
              <w:ind w:left="0"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-14932</w:t>
            </w:r>
          </w:p>
        </w:tc>
        <w:tc>
          <w:tcPr>
            <w:tcW w:w="3402" w:type="dxa"/>
          </w:tcPr>
          <w:p w:rsidR="00AE161E" w:rsidRPr="00213A9F" w:rsidRDefault="00AE161E" w:rsidP="00AE161E">
            <w:pPr>
              <w:pStyle w:val="a5"/>
              <w:ind w:left="0"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1100 0101 1010 1100</w:t>
            </w:r>
          </w:p>
        </w:tc>
      </w:tr>
      <w:tr w:rsidR="00AE161E" w:rsidTr="00AE161E">
        <w:tc>
          <w:tcPr>
            <w:tcW w:w="2553" w:type="dxa"/>
          </w:tcPr>
          <w:p w:rsidR="00AE161E" w:rsidRPr="004E542C" w:rsidRDefault="00AE161E" w:rsidP="00AE161E">
            <w:pPr>
              <w:pStyle w:val="a5"/>
              <w:ind w:left="0" w:firstLine="0"/>
              <w:rPr>
                <w:szCs w:val="24"/>
              </w:rPr>
            </w:pPr>
            <w:r>
              <w:rPr>
                <w:szCs w:val="24"/>
              </w:rPr>
              <w:t>X9 = -X3</w:t>
            </w:r>
          </w:p>
        </w:tc>
        <w:tc>
          <w:tcPr>
            <w:tcW w:w="2409" w:type="dxa"/>
          </w:tcPr>
          <w:p w:rsidR="00AE161E" w:rsidRDefault="00AE161E" w:rsidP="00AE161E">
            <w:pPr>
              <w:pStyle w:val="a5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-20170</w:t>
            </w:r>
          </w:p>
        </w:tc>
        <w:tc>
          <w:tcPr>
            <w:tcW w:w="3402" w:type="dxa"/>
          </w:tcPr>
          <w:p w:rsidR="00AE161E" w:rsidRPr="004E542C" w:rsidRDefault="00AE161E" w:rsidP="00AE161E">
            <w:pPr>
              <w:pStyle w:val="a5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1011 0001 0011 0110</w:t>
            </w:r>
          </w:p>
        </w:tc>
      </w:tr>
      <w:tr w:rsidR="00AE161E" w:rsidTr="00AE161E">
        <w:tc>
          <w:tcPr>
            <w:tcW w:w="2553" w:type="dxa"/>
          </w:tcPr>
          <w:p w:rsidR="00AE161E" w:rsidRDefault="00AE161E" w:rsidP="00AE161E">
            <w:pPr>
              <w:pStyle w:val="a5"/>
              <w:ind w:left="0" w:firstLine="0"/>
              <w:rPr>
                <w:szCs w:val="24"/>
              </w:rPr>
            </w:pPr>
            <w:r>
              <w:rPr>
                <w:szCs w:val="24"/>
              </w:rPr>
              <w:t>X10 = -X4</w:t>
            </w:r>
          </w:p>
        </w:tc>
        <w:tc>
          <w:tcPr>
            <w:tcW w:w="2409" w:type="dxa"/>
          </w:tcPr>
          <w:p w:rsidR="00AE161E" w:rsidRDefault="00AE161E" w:rsidP="00AE161E">
            <w:pPr>
              <w:pStyle w:val="a5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-35102</w:t>
            </w:r>
          </w:p>
        </w:tc>
        <w:tc>
          <w:tcPr>
            <w:tcW w:w="3402" w:type="dxa"/>
          </w:tcPr>
          <w:p w:rsidR="00AE161E" w:rsidRPr="004E542C" w:rsidRDefault="00AE161E" w:rsidP="00AE161E">
            <w:pPr>
              <w:pStyle w:val="a5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0111 0110 1110 0010</w:t>
            </w:r>
          </w:p>
        </w:tc>
      </w:tr>
      <w:tr w:rsidR="00AE161E" w:rsidTr="00AE161E">
        <w:tc>
          <w:tcPr>
            <w:tcW w:w="2553" w:type="dxa"/>
          </w:tcPr>
          <w:p w:rsidR="00AE161E" w:rsidRDefault="00AE161E" w:rsidP="00AE161E">
            <w:pPr>
              <w:pStyle w:val="a5"/>
              <w:ind w:left="0" w:firstLine="0"/>
              <w:rPr>
                <w:szCs w:val="24"/>
              </w:rPr>
            </w:pPr>
            <w:r>
              <w:rPr>
                <w:szCs w:val="24"/>
              </w:rPr>
              <w:t>X11 = -X5</w:t>
            </w:r>
          </w:p>
        </w:tc>
        <w:tc>
          <w:tcPr>
            <w:tcW w:w="2409" w:type="dxa"/>
          </w:tcPr>
          <w:p w:rsidR="00AE161E" w:rsidRDefault="00AE161E" w:rsidP="00AE161E">
            <w:pPr>
              <w:pStyle w:val="a5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-9694</w:t>
            </w:r>
          </w:p>
        </w:tc>
        <w:tc>
          <w:tcPr>
            <w:tcW w:w="3402" w:type="dxa"/>
          </w:tcPr>
          <w:p w:rsidR="00AE161E" w:rsidRPr="004E542C" w:rsidRDefault="00AE161E" w:rsidP="00AE161E">
            <w:pPr>
              <w:pStyle w:val="a5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1101 1010 0010 0010</w:t>
            </w:r>
          </w:p>
        </w:tc>
      </w:tr>
      <w:tr w:rsidR="00AE161E" w:rsidTr="00AE161E">
        <w:tc>
          <w:tcPr>
            <w:tcW w:w="2553" w:type="dxa"/>
          </w:tcPr>
          <w:p w:rsidR="00AE161E" w:rsidRDefault="00AE161E" w:rsidP="00AE161E">
            <w:pPr>
              <w:pStyle w:val="a5"/>
              <w:ind w:left="0" w:firstLine="0"/>
              <w:rPr>
                <w:szCs w:val="24"/>
              </w:rPr>
            </w:pPr>
            <w:r>
              <w:rPr>
                <w:szCs w:val="24"/>
              </w:rPr>
              <w:t>X12 = -X6</w:t>
            </w:r>
          </w:p>
        </w:tc>
        <w:tc>
          <w:tcPr>
            <w:tcW w:w="2409" w:type="dxa"/>
          </w:tcPr>
          <w:p w:rsidR="00AE161E" w:rsidRDefault="00AE161E" w:rsidP="00AE161E">
            <w:pPr>
              <w:pStyle w:val="a5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-30434</w:t>
            </w:r>
          </w:p>
        </w:tc>
        <w:tc>
          <w:tcPr>
            <w:tcW w:w="3402" w:type="dxa"/>
          </w:tcPr>
          <w:p w:rsidR="00AE161E" w:rsidRPr="00AE161E" w:rsidRDefault="00AE161E" w:rsidP="00AE161E">
            <w:pPr>
              <w:pStyle w:val="a5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1000 1001 0001 1110</w:t>
            </w:r>
          </w:p>
        </w:tc>
      </w:tr>
    </w:tbl>
    <w:p w:rsidR="00AE161E" w:rsidRPr="00AE161E" w:rsidRDefault="00AE161E" w:rsidP="0025306F">
      <w:pPr>
        <w:pStyle w:val="a5"/>
        <w:ind w:left="0" w:firstLine="0"/>
        <w:rPr>
          <w:sz w:val="28"/>
          <w:szCs w:val="28"/>
          <w:lang w:val="ru-RU"/>
        </w:rPr>
      </w:pPr>
    </w:p>
    <w:p w:rsidR="00AE161E" w:rsidRDefault="00AE161E" w:rsidP="00AE161E">
      <w:pPr>
        <w:pStyle w:val="a5"/>
        <w:ind w:left="0"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Теперь необходимо проверить правильность перевода. Согласно заданию, необходимо проиллюстрировать прямой и обратный перевод </w:t>
      </w:r>
      <w:r>
        <w:rPr>
          <w:sz w:val="28"/>
          <w:szCs w:val="28"/>
        </w:rPr>
        <w:t>X</w:t>
      </w:r>
      <w:r w:rsidRPr="00AE161E">
        <w:rPr>
          <w:sz w:val="28"/>
          <w:szCs w:val="28"/>
          <w:lang w:val="ru-RU"/>
        </w:rPr>
        <w:t>1</w:t>
      </w:r>
      <w:r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B</w:t>
      </w:r>
      <w:r w:rsidRPr="00AE161E">
        <w:rPr>
          <w:sz w:val="28"/>
          <w:szCs w:val="28"/>
          <w:lang w:val="ru-RU"/>
        </w:rPr>
        <w:t xml:space="preserve">1, </w:t>
      </w:r>
      <w:r>
        <w:rPr>
          <w:sz w:val="28"/>
          <w:szCs w:val="28"/>
        </w:rPr>
        <w:t>X</w:t>
      </w:r>
      <w:r>
        <w:rPr>
          <w:sz w:val="28"/>
          <w:szCs w:val="28"/>
          <w:lang w:val="ru-RU"/>
        </w:rPr>
        <w:t xml:space="preserve">7 и </w:t>
      </w:r>
      <w:r>
        <w:rPr>
          <w:sz w:val="28"/>
          <w:szCs w:val="28"/>
        </w:rPr>
        <w:t>B</w:t>
      </w:r>
      <w:r w:rsidRPr="00AE161E">
        <w:rPr>
          <w:sz w:val="28"/>
          <w:szCs w:val="28"/>
          <w:lang w:val="ru-RU"/>
        </w:rPr>
        <w:t>7</w:t>
      </w:r>
    </w:p>
    <w:p w:rsidR="004E7E22" w:rsidRDefault="004E7E22" w:rsidP="00AE161E">
      <w:pPr>
        <w:pStyle w:val="a5"/>
        <w:ind w:left="0" w:firstLine="0"/>
        <w:rPr>
          <w:b/>
          <w:sz w:val="28"/>
          <w:szCs w:val="28"/>
          <w:lang w:val="ru-RU"/>
        </w:rPr>
      </w:pPr>
    </w:p>
    <w:p w:rsidR="00AE161E" w:rsidRPr="004E7E22" w:rsidRDefault="00AE161E" w:rsidP="00AE161E">
      <w:pPr>
        <w:pStyle w:val="a5"/>
        <w:ind w:left="0" w:firstLine="0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Как осуществить</w:t>
      </w:r>
      <w:r w:rsidR="004E7E22">
        <w:rPr>
          <w:b/>
          <w:sz w:val="28"/>
          <w:szCs w:val="28"/>
          <w:lang w:val="ru-RU"/>
        </w:rPr>
        <w:t xml:space="preserve"> прямой</w:t>
      </w:r>
      <w:r>
        <w:rPr>
          <w:b/>
          <w:sz w:val="28"/>
          <w:szCs w:val="28"/>
          <w:lang w:val="ru-RU"/>
        </w:rPr>
        <w:t xml:space="preserve"> перевод в двоичную систему счисления?</w:t>
      </w:r>
      <w:r>
        <w:rPr>
          <w:b/>
          <w:sz w:val="28"/>
          <w:szCs w:val="28"/>
          <w:lang w:val="ru-RU"/>
        </w:rPr>
        <w:br/>
      </w:r>
      <w:r w:rsidR="004E7E22">
        <w:rPr>
          <w:sz w:val="28"/>
          <w:szCs w:val="28"/>
          <w:lang w:val="ru-RU"/>
        </w:rPr>
        <w:t xml:space="preserve">Переведем </w:t>
      </w:r>
      <w:r w:rsidR="004E7E22">
        <w:rPr>
          <w:sz w:val="28"/>
          <w:szCs w:val="28"/>
        </w:rPr>
        <w:t>X</w:t>
      </w:r>
      <w:r w:rsidR="004E7E22" w:rsidRPr="004E7E22">
        <w:rPr>
          <w:sz w:val="28"/>
          <w:szCs w:val="28"/>
          <w:lang w:val="ru-RU"/>
        </w:rPr>
        <w:t>1</w:t>
      </w:r>
      <w:r>
        <w:rPr>
          <w:sz w:val="28"/>
          <w:szCs w:val="28"/>
          <w:lang w:val="ru-RU"/>
        </w:rPr>
        <w:t xml:space="preserve"> из десятичной системы в двоичную</w:t>
      </w:r>
      <w:r w:rsidR="004E7E22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br/>
      </w:r>
    </w:p>
    <w:tbl>
      <w:tblPr>
        <w:tblStyle w:val="af2"/>
        <w:tblW w:w="0" w:type="auto"/>
        <w:tblInd w:w="1247" w:type="dxa"/>
        <w:tblLook w:val="04A0" w:firstRow="1" w:lastRow="0" w:firstColumn="1" w:lastColumn="0" w:noHBand="0" w:noVBand="1"/>
      </w:tblPr>
      <w:tblGrid>
        <w:gridCol w:w="1980"/>
        <w:gridCol w:w="2268"/>
        <w:gridCol w:w="1755"/>
      </w:tblGrid>
      <w:tr w:rsidR="00AE161E" w:rsidTr="00ED4F7D">
        <w:tc>
          <w:tcPr>
            <w:tcW w:w="1980" w:type="dxa"/>
          </w:tcPr>
          <w:p w:rsidR="00AE161E" w:rsidRDefault="00AE161E" w:rsidP="00ED4F7D">
            <w:pPr>
              <w:pStyle w:val="a5"/>
              <w:ind w:left="0"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Операция</w:t>
            </w:r>
          </w:p>
        </w:tc>
        <w:tc>
          <w:tcPr>
            <w:tcW w:w="2268" w:type="dxa"/>
          </w:tcPr>
          <w:p w:rsidR="00AE161E" w:rsidRDefault="00AE161E" w:rsidP="00ED4F7D">
            <w:pPr>
              <w:pStyle w:val="a5"/>
              <w:ind w:left="0"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Целая часть</w:t>
            </w:r>
          </w:p>
        </w:tc>
        <w:tc>
          <w:tcPr>
            <w:tcW w:w="1755" w:type="dxa"/>
          </w:tcPr>
          <w:p w:rsidR="00AE161E" w:rsidRDefault="00AE161E" w:rsidP="00ED4F7D">
            <w:pPr>
              <w:pStyle w:val="a5"/>
              <w:ind w:left="0"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Остаток</w:t>
            </w:r>
          </w:p>
        </w:tc>
      </w:tr>
      <w:tr w:rsidR="00AE161E" w:rsidTr="00ED4F7D">
        <w:tc>
          <w:tcPr>
            <w:tcW w:w="1980" w:type="dxa"/>
          </w:tcPr>
          <w:p w:rsidR="00AE161E" w:rsidRPr="00241391" w:rsidRDefault="00AE161E" w:rsidP="00ED4F7D">
            <w:pPr>
              <w:pStyle w:val="a5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5238</w:t>
            </w:r>
            <w:r>
              <w:rPr>
                <w:sz w:val="28"/>
                <w:szCs w:val="28"/>
              </w:rPr>
              <w:t>/2</w:t>
            </w:r>
          </w:p>
        </w:tc>
        <w:tc>
          <w:tcPr>
            <w:tcW w:w="2268" w:type="dxa"/>
          </w:tcPr>
          <w:p w:rsidR="00AE161E" w:rsidRPr="00167B86" w:rsidRDefault="00AE161E" w:rsidP="00ED4F7D">
            <w:pPr>
              <w:pStyle w:val="a5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2619</w:t>
            </w:r>
          </w:p>
        </w:tc>
        <w:tc>
          <w:tcPr>
            <w:tcW w:w="1755" w:type="dxa"/>
          </w:tcPr>
          <w:p w:rsidR="00AE161E" w:rsidRPr="00167B86" w:rsidRDefault="00AE161E" w:rsidP="00ED4F7D">
            <w:pPr>
              <w:pStyle w:val="a5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AE161E" w:rsidTr="00ED4F7D">
        <w:tc>
          <w:tcPr>
            <w:tcW w:w="1980" w:type="dxa"/>
          </w:tcPr>
          <w:p w:rsidR="00AE161E" w:rsidRPr="00167B86" w:rsidRDefault="00AE161E" w:rsidP="00ED4F7D">
            <w:pPr>
              <w:pStyle w:val="a5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2619/2</w:t>
            </w:r>
          </w:p>
        </w:tc>
        <w:tc>
          <w:tcPr>
            <w:tcW w:w="2268" w:type="dxa"/>
          </w:tcPr>
          <w:p w:rsidR="00AE161E" w:rsidRPr="00167B86" w:rsidRDefault="00AE161E" w:rsidP="00ED4F7D">
            <w:pPr>
              <w:pStyle w:val="a5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1309</w:t>
            </w:r>
          </w:p>
        </w:tc>
        <w:tc>
          <w:tcPr>
            <w:tcW w:w="1755" w:type="dxa"/>
          </w:tcPr>
          <w:p w:rsidR="00AE161E" w:rsidRPr="00167B86" w:rsidRDefault="00AE161E" w:rsidP="00ED4F7D">
            <w:pPr>
              <w:pStyle w:val="a5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AE161E" w:rsidTr="00ED4F7D">
        <w:tc>
          <w:tcPr>
            <w:tcW w:w="1980" w:type="dxa"/>
          </w:tcPr>
          <w:p w:rsidR="00AE161E" w:rsidRPr="00167B86" w:rsidRDefault="00AE161E" w:rsidP="00ED4F7D">
            <w:pPr>
              <w:pStyle w:val="a5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1309/2</w:t>
            </w:r>
          </w:p>
        </w:tc>
        <w:tc>
          <w:tcPr>
            <w:tcW w:w="2268" w:type="dxa"/>
          </w:tcPr>
          <w:p w:rsidR="00AE161E" w:rsidRPr="00167B86" w:rsidRDefault="00AE161E" w:rsidP="00ED4F7D">
            <w:pPr>
              <w:pStyle w:val="a5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654</w:t>
            </w:r>
          </w:p>
        </w:tc>
        <w:tc>
          <w:tcPr>
            <w:tcW w:w="1755" w:type="dxa"/>
          </w:tcPr>
          <w:p w:rsidR="00AE161E" w:rsidRPr="00167B86" w:rsidRDefault="00AE161E" w:rsidP="00ED4F7D">
            <w:pPr>
              <w:pStyle w:val="a5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AE161E" w:rsidTr="00ED4F7D">
        <w:tc>
          <w:tcPr>
            <w:tcW w:w="1980" w:type="dxa"/>
          </w:tcPr>
          <w:p w:rsidR="00AE161E" w:rsidRPr="00167B86" w:rsidRDefault="00AE161E" w:rsidP="00ED4F7D">
            <w:pPr>
              <w:pStyle w:val="a5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654/2</w:t>
            </w:r>
          </w:p>
        </w:tc>
        <w:tc>
          <w:tcPr>
            <w:tcW w:w="2268" w:type="dxa"/>
          </w:tcPr>
          <w:p w:rsidR="00AE161E" w:rsidRPr="00167B86" w:rsidRDefault="00AE161E" w:rsidP="00ED4F7D">
            <w:pPr>
              <w:pStyle w:val="a5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327</w:t>
            </w:r>
          </w:p>
        </w:tc>
        <w:tc>
          <w:tcPr>
            <w:tcW w:w="1755" w:type="dxa"/>
          </w:tcPr>
          <w:p w:rsidR="00AE161E" w:rsidRPr="00167B86" w:rsidRDefault="00AE161E" w:rsidP="00ED4F7D">
            <w:pPr>
              <w:pStyle w:val="a5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AE161E" w:rsidTr="00ED4F7D">
        <w:tc>
          <w:tcPr>
            <w:tcW w:w="1980" w:type="dxa"/>
          </w:tcPr>
          <w:p w:rsidR="00AE161E" w:rsidRPr="00167B86" w:rsidRDefault="00AE161E" w:rsidP="00ED4F7D">
            <w:pPr>
              <w:pStyle w:val="a5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327/2</w:t>
            </w:r>
          </w:p>
        </w:tc>
        <w:tc>
          <w:tcPr>
            <w:tcW w:w="2268" w:type="dxa"/>
          </w:tcPr>
          <w:p w:rsidR="00AE161E" w:rsidRPr="00167B86" w:rsidRDefault="00AE161E" w:rsidP="00ED4F7D">
            <w:pPr>
              <w:pStyle w:val="a5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163</w:t>
            </w:r>
          </w:p>
        </w:tc>
        <w:tc>
          <w:tcPr>
            <w:tcW w:w="1755" w:type="dxa"/>
          </w:tcPr>
          <w:p w:rsidR="00AE161E" w:rsidRPr="00167B86" w:rsidRDefault="00AE161E" w:rsidP="00ED4F7D">
            <w:pPr>
              <w:pStyle w:val="a5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AE161E" w:rsidTr="00ED4F7D">
        <w:tc>
          <w:tcPr>
            <w:tcW w:w="1980" w:type="dxa"/>
          </w:tcPr>
          <w:p w:rsidR="00AE161E" w:rsidRPr="00167B86" w:rsidRDefault="00AE161E" w:rsidP="00ED4F7D">
            <w:pPr>
              <w:pStyle w:val="a5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163/2</w:t>
            </w:r>
          </w:p>
        </w:tc>
        <w:tc>
          <w:tcPr>
            <w:tcW w:w="2268" w:type="dxa"/>
          </w:tcPr>
          <w:p w:rsidR="00AE161E" w:rsidRPr="00167B86" w:rsidRDefault="00AE161E" w:rsidP="00ED4F7D">
            <w:pPr>
              <w:pStyle w:val="a5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81</w:t>
            </w:r>
          </w:p>
        </w:tc>
        <w:tc>
          <w:tcPr>
            <w:tcW w:w="1755" w:type="dxa"/>
          </w:tcPr>
          <w:p w:rsidR="00AE161E" w:rsidRPr="00167B86" w:rsidRDefault="00AE161E" w:rsidP="00ED4F7D">
            <w:pPr>
              <w:pStyle w:val="a5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AE161E" w:rsidTr="00ED4F7D">
        <w:tc>
          <w:tcPr>
            <w:tcW w:w="1980" w:type="dxa"/>
          </w:tcPr>
          <w:p w:rsidR="00AE161E" w:rsidRPr="00167B86" w:rsidRDefault="00AE161E" w:rsidP="00ED4F7D">
            <w:pPr>
              <w:pStyle w:val="a5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81/2</w:t>
            </w:r>
          </w:p>
        </w:tc>
        <w:tc>
          <w:tcPr>
            <w:tcW w:w="2268" w:type="dxa"/>
          </w:tcPr>
          <w:p w:rsidR="00AE161E" w:rsidRPr="00167B86" w:rsidRDefault="00AE161E" w:rsidP="00ED4F7D">
            <w:pPr>
              <w:pStyle w:val="a5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</w:p>
        </w:tc>
        <w:tc>
          <w:tcPr>
            <w:tcW w:w="1755" w:type="dxa"/>
          </w:tcPr>
          <w:p w:rsidR="00AE161E" w:rsidRPr="00167B86" w:rsidRDefault="00AE161E" w:rsidP="00ED4F7D">
            <w:pPr>
              <w:pStyle w:val="a5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AE161E" w:rsidTr="00ED4F7D">
        <w:tc>
          <w:tcPr>
            <w:tcW w:w="1980" w:type="dxa"/>
          </w:tcPr>
          <w:p w:rsidR="00AE161E" w:rsidRPr="00167B86" w:rsidRDefault="00AE161E" w:rsidP="00ED4F7D">
            <w:pPr>
              <w:pStyle w:val="a5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40/2</w:t>
            </w:r>
          </w:p>
        </w:tc>
        <w:tc>
          <w:tcPr>
            <w:tcW w:w="2268" w:type="dxa"/>
          </w:tcPr>
          <w:p w:rsidR="00AE161E" w:rsidRPr="00167B86" w:rsidRDefault="00AE161E" w:rsidP="00ED4F7D">
            <w:pPr>
              <w:pStyle w:val="a5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755" w:type="dxa"/>
          </w:tcPr>
          <w:p w:rsidR="00AE161E" w:rsidRPr="00167B86" w:rsidRDefault="00AE161E" w:rsidP="00ED4F7D">
            <w:pPr>
              <w:pStyle w:val="a5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AE161E" w:rsidTr="00ED4F7D">
        <w:tc>
          <w:tcPr>
            <w:tcW w:w="1980" w:type="dxa"/>
          </w:tcPr>
          <w:p w:rsidR="00AE161E" w:rsidRPr="00167B86" w:rsidRDefault="00AE161E" w:rsidP="00ED4F7D">
            <w:pPr>
              <w:pStyle w:val="a5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20/2</w:t>
            </w:r>
          </w:p>
        </w:tc>
        <w:tc>
          <w:tcPr>
            <w:tcW w:w="2268" w:type="dxa"/>
          </w:tcPr>
          <w:p w:rsidR="00AE161E" w:rsidRPr="00167B86" w:rsidRDefault="00AE161E" w:rsidP="00ED4F7D">
            <w:pPr>
              <w:pStyle w:val="a5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755" w:type="dxa"/>
          </w:tcPr>
          <w:p w:rsidR="00AE161E" w:rsidRPr="00167B86" w:rsidRDefault="00AE161E" w:rsidP="00ED4F7D">
            <w:pPr>
              <w:pStyle w:val="a5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AE161E" w:rsidTr="00ED4F7D">
        <w:tc>
          <w:tcPr>
            <w:tcW w:w="1980" w:type="dxa"/>
          </w:tcPr>
          <w:p w:rsidR="00AE161E" w:rsidRPr="00167B86" w:rsidRDefault="00AE161E" w:rsidP="00ED4F7D">
            <w:pPr>
              <w:pStyle w:val="a5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10/2</w:t>
            </w:r>
          </w:p>
        </w:tc>
        <w:tc>
          <w:tcPr>
            <w:tcW w:w="2268" w:type="dxa"/>
          </w:tcPr>
          <w:p w:rsidR="00AE161E" w:rsidRPr="00167B86" w:rsidRDefault="00AE161E" w:rsidP="00ED4F7D">
            <w:pPr>
              <w:pStyle w:val="a5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755" w:type="dxa"/>
          </w:tcPr>
          <w:p w:rsidR="00AE161E" w:rsidRPr="00167B86" w:rsidRDefault="00AE161E" w:rsidP="00ED4F7D">
            <w:pPr>
              <w:pStyle w:val="a5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AE161E" w:rsidTr="00ED4F7D">
        <w:tc>
          <w:tcPr>
            <w:tcW w:w="1980" w:type="dxa"/>
          </w:tcPr>
          <w:p w:rsidR="00AE161E" w:rsidRPr="00167B86" w:rsidRDefault="00AE161E" w:rsidP="00ED4F7D">
            <w:pPr>
              <w:pStyle w:val="a5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5/2</w:t>
            </w:r>
          </w:p>
        </w:tc>
        <w:tc>
          <w:tcPr>
            <w:tcW w:w="2268" w:type="dxa"/>
          </w:tcPr>
          <w:p w:rsidR="00AE161E" w:rsidRPr="00167B86" w:rsidRDefault="00AE161E" w:rsidP="00ED4F7D">
            <w:pPr>
              <w:pStyle w:val="a5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755" w:type="dxa"/>
          </w:tcPr>
          <w:p w:rsidR="00AE161E" w:rsidRPr="00167B86" w:rsidRDefault="00AE161E" w:rsidP="00ED4F7D">
            <w:pPr>
              <w:pStyle w:val="a5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AE161E" w:rsidTr="00ED4F7D">
        <w:tc>
          <w:tcPr>
            <w:tcW w:w="1980" w:type="dxa"/>
          </w:tcPr>
          <w:p w:rsidR="00AE161E" w:rsidRPr="00167B86" w:rsidRDefault="00AE161E" w:rsidP="00ED4F7D">
            <w:pPr>
              <w:pStyle w:val="a5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2/2</w:t>
            </w:r>
          </w:p>
        </w:tc>
        <w:tc>
          <w:tcPr>
            <w:tcW w:w="2268" w:type="dxa"/>
          </w:tcPr>
          <w:p w:rsidR="00AE161E" w:rsidRPr="00167B86" w:rsidRDefault="00AE161E" w:rsidP="00ED4F7D">
            <w:pPr>
              <w:pStyle w:val="a5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55" w:type="dxa"/>
          </w:tcPr>
          <w:p w:rsidR="00AE161E" w:rsidRPr="00167B86" w:rsidRDefault="00AE161E" w:rsidP="00ED4F7D">
            <w:pPr>
              <w:pStyle w:val="a5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AE161E" w:rsidTr="00ED4F7D">
        <w:tc>
          <w:tcPr>
            <w:tcW w:w="1980" w:type="dxa"/>
          </w:tcPr>
          <w:p w:rsidR="00AE161E" w:rsidRPr="00167B86" w:rsidRDefault="00AE161E" w:rsidP="00ED4F7D">
            <w:pPr>
              <w:pStyle w:val="a5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1/2</w:t>
            </w:r>
          </w:p>
        </w:tc>
        <w:tc>
          <w:tcPr>
            <w:tcW w:w="2268" w:type="dxa"/>
          </w:tcPr>
          <w:p w:rsidR="00AE161E" w:rsidRPr="00167B86" w:rsidRDefault="00AE161E" w:rsidP="00ED4F7D">
            <w:pPr>
              <w:pStyle w:val="a5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755" w:type="dxa"/>
          </w:tcPr>
          <w:p w:rsidR="00AE161E" w:rsidRPr="00167B86" w:rsidRDefault="00AE161E" w:rsidP="00ED4F7D">
            <w:pPr>
              <w:pStyle w:val="a5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:rsidR="006F0CE5" w:rsidRDefault="00AE161E" w:rsidP="00AE161E">
      <w:pPr>
        <w:pStyle w:val="a5"/>
        <w:ind w:left="0"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/>
        <w:t>Запишем остатки, начиная с конца: 10100</w:t>
      </w:r>
      <w:r w:rsidR="004E7E22">
        <w:rPr>
          <w:sz w:val="28"/>
          <w:szCs w:val="28"/>
          <w:lang w:val="ru-RU"/>
        </w:rPr>
        <w:t>01110110.  Запишем число в 16-</w:t>
      </w:r>
      <w:r>
        <w:rPr>
          <w:sz w:val="28"/>
          <w:szCs w:val="28"/>
          <w:lang w:val="ru-RU"/>
        </w:rPr>
        <w:t xml:space="preserve">разрядовом преставлении: 0001 0100 0111 0110 (для этого необходимо приписать в начале недостающие </w:t>
      </w:r>
      <w:r w:rsidR="004E7E22">
        <w:rPr>
          <w:sz w:val="28"/>
          <w:szCs w:val="28"/>
          <w:lang w:val="ru-RU"/>
        </w:rPr>
        <w:t>биты</w:t>
      </w:r>
      <w:r>
        <w:rPr>
          <w:sz w:val="28"/>
          <w:szCs w:val="28"/>
          <w:lang w:val="ru-RU"/>
        </w:rPr>
        <w:t>).</w:t>
      </w:r>
      <w:r w:rsidR="004E7E22">
        <w:rPr>
          <w:sz w:val="28"/>
          <w:szCs w:val="28"/>
          <w:lang w:val="ru-RU"/>
        </w:rPr>
        <w:br/>
        <w:t xml:space="preserve"> </w:t>
      </w:r>
    </w:p>
    <w:p w:rsidR="006F0CE5" w:rsidRDefault="004E7E22" w:rsidP="00AE161E">
      <w:pPr>
        <w:pStyle w:val="a5"/>
        <w:ind w:left="0" w:firstLine="0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Осуществим обратный перевод из двоичного числа </w:t>
      </w:r>
      <w:r w:rsidR="006F0CE5">
        <w:rPr>
          <w:b/>
          <w:sz w:val="28"/>
          <w:szCs w:val="28"/>
        </w:rPr>
        <w:t>B</w:t>
      </w:r>
      <w:r w:rsidR="006F0CE5" w:rsidRPr="006F0CE5">
        <w:rPr>
          <w:b/>
          <w:sz w:val="28"/>
          <w:szCs w:val="28"/>
          <w:lang w:val="ru-RU"/>
        </w:rPr>
        <w:t xml:space="preserve">1 </w:t>
      </w:r>
      <w:r>
        <w:rPr>
          <w:b/>
          <w:sz w:val="28"/>
          <w:szCs w:val="28"/>
          <w:lang w:val="ru-RU"/>
        </w:rPr>
        <w:t>в десятичное, чтобы проверить правильность нашего прямого перевода:</w:t>
      </w:r>
    </w:p>
    <w:p w:rsidR="006F0CE5" w:rsidRDefault="004E7E22" w:rsidP="00AE161E">
      <w:pPr>
        <w:pStyle w:val="a5"/>
        <w:ind w:left="0" w:firstLine="0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br/>
      </w:r>
      <w:r>
        <w:rPr>
          <w:sz w:val="28"/>
          <w:szCs w:val="28"/>
          <w:lang w:val="ru-RU"/>
        </w:rPr>
        <w:t xml:space="preserve">0001 0100 0111 0110 =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  <w:lang w:val="ru-RU"/>
              </w:rPr>
              <m:t xml:space="preserve">1 </m:t>
            </m:r>
          </m:sup>
        </m:sSup>
        <m:r>
          <w:rPr>
            <w:rFonts w:ascii="Cambria Math" w:hAnsi="Cambria Math"/>
            <w:sz w:val="28"/>
            <w:szCs w:val="28"/>
            <w:lang w:val="ru-RU"/>
          </w:rPr>
          <m:t xml:space="preserve">+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  <w:lang w:val="ru-RU"/>
              </w:rPr>
              <m:t xml:space="preserve">2 </m:t>
            </m:r>
          </m:sup>
        </m:sSup>
        <m:r>
          <w:rPr>
            <w:rFonts w:ascii="Cambria Math" w:hAnsi="Cambria Math"/>
            <w:sz w:val="28"/>
            <w:szCs w:val="28"/>
            <w:lang w:val="ru-RU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 xml:space="preserve"> 2</m:t>
            </m:r>
          </m:e>
          <m:sup>
            <m:r>
              <w:rPr>
                <w:rFonts w:ascii="Cambria Math" w:hAnsi="Cambria Math"/>
                <w:sz w:val="28"/>
                <w:szCs w:val="28"/>
                <w:lang w:val="ru-RU"/>
              </w:rPr>
              <m:t xml:space="preserve">4 </m:t>
            </m:r>
          </m:sup>
        </m:sSup>
        <m:r>
          <w:rPr>
            <w:rFonts w:ascii="Cambria Math" w:hAnsi="Cambria Math"/>
            <w:sz w:val="28"/>
            <w:szCs w:val="28"/>
            <w:lang w:val="ru-RU"/>
          </w:rPr>
          <m:t xml:space="preserve">+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  <w:lang w:val="ru-RU"/>
              </w:rPr>
              <m:t xml:space="preserve">5 </m:t>
            </m:r>
          </m:sup>
        </m:sSup>
        <m:r>
          <w:rPr>
            <w:rFonts w:ascii="Cambria Math" w:hAnsi="Cambria Math"/>
            <w:sz w:val="28"/>
            <w:szCs w:val="28"/>
            <w:lang w:val="ru-RU"/>
          </w:rPr>
          <m:t xml:space="preserve">+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  <w:lang w:val="ru-RU"/>
              </w:rPr>
              <m:t>6</m:t>
            </m:r>
          </m:sup>
        </m:sSup>
        <m:r>
          <w:rPr>
            <w:rFonts w:ascii="Cambria Math" w:hAnsi="Cambria Math"/>
            <w:sz w:val="28"/>
            <w:szCs w:val="28"/>
            <w:lang w:val="ru-RU"/>
          </w:rPr>
          <m:t xml:space="preserve">+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  <w:lang w:val="ru-RU"/>
              </w:rPr>
              <m:t xml:space="preserve">10 </m:t>
            </m:r>
          </m:sup>
        </m:sSup>
        <m:r>
          <w:rPr>
            <w:rFonts w:ascii="Cambria Math" w:hAnsi="Cambria Math"/>
            <w:sz w:val="28"/>
            <w:szCs w:val="28"/>
            <w:lang w:val="ru-RU"/>
          </w:rPr>
          <m:t xml:space="preserve">+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  <w:lang w:val="ru-RU"/>
              </w:rPr>
              <m:t xml:space="preserve">12 </m:t>
            </m:r>
          </m:sup>
        </m:sSup>
      </m:oMath>
      <w:r w:rsidR="006F0CE5">
        <w:rPr>
          <w:sz w:val="28"/>
          <w:szCs w:val="28"/>
          <w:lang w:val="ru-RU"/>
        </w:rPr>
        <w:t>= 2 + 4 + 16 + 32 + 64 + 1024 + 4096 = 5238</w:t>
      </w:r>
      <w:r w:rsidR="00AE161E">
        <w:rPr>
          <w:sz w:val="28"/>
          <w:szCs w:val="28"/>
          <w:lang w:val="ru-RU"/>
        </w:rPr>
        <w:br/>
      </w:r>
      <w:r w:rsidR="006F0CE5">
        <w:rPr>
          <w:b/>
          <w:sz w:val="28"/>
          <w:szCs w:val="28"/>
          <w:lang w:val="ru-RU"/>
        </w:rPr>
        <w:t>Проверка прошла успешно!</w:t>
      </w:r>
      <w:r w:rsidR="006F0CE5">
        <w:rPr>
          <w:b/>
          <w:sz w:val="28"/>
          <w:szCs w:val="28"/>
          <w:lang w:val="ru-RU"/>
        </w:rPr>
        <w:br/>
      </w:r>
    </w:p>
    <w:p w:rsidR="006F0CE5" w:rsidRDefault="006F0CE5" w:rsidP="00AE161E">
      <w:pPr>
        <w:pStyle w:val="a5"/>
        <w:ind w:left="0"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Осуществим прямой перевод </w:t>
      </w:r>
      <w:r>
        <w:rPr>
          <w:sz w:val="28"/>
          <w:szCs w:val="28"/>
        </w:rPr>
        <w:t>X</w:t>
      </w:r>
      <w:r w:rsidRPr="006F0CE5">
        <w:rPr>
          <w:sz w:val="28"/>
          <w:szCs w:val="28"/>
          <w:lang w:val="ru-RU"/>
        </w:rPr>
        <w:t xml:space="preserve">7 </w:t>
      </w:r>
      <w:r>
        <w:rPr>
          <w:sz w:val="28"/>
          <w:szCs w:val="28"/>
          <w:lang w:val="ru-RU"/>
        </w:rPr>
        <w:t>из десятичной системы числа в двоичную систему счисления:</w:t>
      </w:r>
    </w:p>
    <w:p w:rsidR="006F0CE5" w:rsidRDefault="006F0CE5" w:rsidP="00AE161E">
      <w:pPr>
        <w:pStyle w:val="a5"/>
        <w:ind w:left="0" w:firstLine="0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Как перевести отрицательное десятичное число в двоичную систему </w:t>
      </w:r>
      <w:r w:rsidR="00D22FCF">
        <w:rPr>
          <w:b/>
          <w:sz w:val="28"/>
          <w:szCs w:val="28"/>
          <w:lang w:val="ru-RU"/>
        </w:rPr>
        <w:t>счисления?</w:t>
      </w:r>
    </w:p>
    <w:p w:rsidR="006F0CE5" w:rsidRPr="006F0CE5" w:rsidRDefault="006F0CE5" w:rsidP="00AE161E">
      <w:pPr>
        <w:pStyle w:val="a5"/>
        <w:ind w:left="0"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Шаг 1. Переведем модуль десятичного числа в двоичную систему счисления: </w:t>
      </w:r>
      <w:r>
        <w:rPr>
          <w:sz w:val="28"/>
          <w:szCs w:val="28"/>
          <w:lang w:val="ru-RU"/>
        </w:rPr>
        <w:br/>
        <w:t xml:space="preserve"> </w:t>
      </w:r>
    </w:p>
    <w:tbl>
      <w:tblPr>
        <w:tblStyle w:val="af2"/>
        <w:tblW w:w="0" w:type="auto"/>
        <w:tblInd w:w="1247" w:type="dxa"/>
        <w:tblLook w:val="04A0" w:firstRow="1" w:lastRow="0" w:firstColumn="1" w:lastColumn="0" w:noHBand="0" w:noVBand="1"/>
      </w:tblPr>
      <w:tblGrid>
        <w:gridCol w:w="1980"/>
        <w:gridCol w:w="2268"/>
        <w:gridCol w:w="1755"/>
      </w:tblGrid>
      <w:tr w:rsidR="006F0CE5" w:rsidTr="00F01599">
        <w:tc>
          <w:tcPr>
            <w:tcW w:w="1980" w:type="dxa"/>
          </w:tcPr>
          <w:p w:rsidR="006F0CE5" w:rsidRDefault="006F0CE5" w:rsidP="00F01599">
            <w:pPr>
              <w:pStyle w:val="a5"/>
              <w:ind w:left="0"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Операция</w:t>
            </w:r>
          </w:p>
        </w:tc>
        <w:tc>
          <w:tcPr>
            <w:tcW w:w="2268" w:type="dxa"/>
          </w:tcPr>
          <w:p w:rsidR="006F0CE5" w:rsidRDefault="006F0CE5" w:rsidP="00F01599">
            <w:pPr>
              <w:pStyle w:val="a5"/>
              <w:ind w:left="0"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Целая часть</w:t>
            </w:r>
          </w:p>
        </w:tc>
        <w:tc>
          <w:tcPr>
            <w:tcW w:w="1755" w:type="dxa"/>
          </w:tcPr>
          <w:p w:rsidR="006F0CE5" w:rsidRDefault="006F0CE5" w:rsidP="00F01599">
            <w:pPr>
              <w:pStyle w:val="a5"/>
              <w:ind w:left="0"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Остаток</w:t>
            </w:r>
          </w:p>
        </w:tc>
      </w:tr>
      <w:tr w:rsidR="006F0CE5" w:rsidTr="00F01599">
        <w:tc>
          <w:tcPr>
            <w:tcW w:w="1980" w:type="dxa"/>
          </w:tcPr>
          <w:p w:rsidR="006F0CE5" w:rsidRPr="00241391" w:rsidRDefault="006F0CE5" w:rsidP="00F01599">
            <w:pPr>
              <w:pStyle w:val="a5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5238</w:t>
            </w:r>
            <w:r>
              <w:rPr>
                <w:sz w:val="28"/>
                <w:szCs w:val="28"/>
              </w:rPr>
              <w:t>/2</w:t>
            </w:r>
          </w:p>
        </w:tc>
        <w:tc>
          <w:tcPr>
            <w:tcW w:w="2268" w:type="dxa"/>
          </w:tcPr>
          <w:p w:rsidR="006F0CE5" w:rsidRPr="00167B86" w:rsidRDefault="006F0CE5" w:rsidP="00F01599">
            <w:pPr>
              <w:pStyle w:val="a5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2619</w:t>
            </w:r>
          </w:p>
        </w:tc>
        <w:tc>
          <w:tcPr>
            <w:tcW w:w="1755" w:type="dxa"/>
          </w:tcPr>
          <w:p w:rsidR="006F0CE5" w:rsidRPr="00167B86" w:rsidRDefault="006F0CE5" w:rsidP="00F01599">
            <w:pPr>
              <w:pStyle w:val="a5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6F0CE5" w:rsidTr="00F01599">
        <w:tc>
          <w:tcPr>
            <w:tcW w:w="1980" w:type="dxa"/>
          </w:tcPr>
          <w:p w:rsidR="006F0CE5" w:rsidRPr="00167B86" w:rsidRDefault="006F0CE5" w:rsidP="00F01599">
            <w:pPr>
              <w:pStyle w:val="a5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2619/2</w:t>
            </w:r>
          </w:p>
        </w:tc>
        <w:tc>
          <w:tcPr>
            <w:tcW w:w="2268" w:type="dxa"/>
          </w:tcPr>
          <w:p w:rsidR="006F0CE5" w:rsidRPr="00167B86" w:rsidRDefault="006F0CE5" w:rsidP="00F01599">
            <w:pPr>
              <w:pStyle w:val="a5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1309</w:t>
            </w:r>
          </w:p>
        </w:tc>
        <w:tc>
          <w:tcPr>
            <w:tcW w:w="1755" w:type="dxa"/>
          </w:tcPr>
          <w:p w:rsidR="006F0CE5" w:rsidRPr="00167B86" w:rsidRDefault="006F0CE5" w:rsidP="00F01599">
            <w:pPr>
              <w:pStyle w:val="a5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6F0CE5" w:rsidTr="00F01599">
        <w:tc>
          <w:tcPr>
            <w:tcW w:w="1980" w:type="dxa"/>
          </w:tcPr>
          <w:p w:rsidR="006F0CE5" w:rsidRPr="00167B86" w:rsidRDefault="006F0CE5" w:rsidP="00F01599">
            <w:pPr>
              <w:pStyle w:val="a5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1309/2</w:t>
            </w:r>
          </w:p>
        </w:tc>
        <w:tc>
          <w:tcPr>
            <w:tcW w:w="2268" w:type="dxa"/>
          </w:tcPr>
          <w:p w:rsidR="006F0CE5" w:rsidRPr="00167B86" w:rsidRDefault="006F0CE5" w:rsidP="00F01599">
            <w:pPr>
              <w:pStyle w:val="a5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654</w:t>
            </w:r>
          </w:p>
        </w:tc>
        <w:tc>
          <w:tcPr>
            <w:tcW w:w="1755" w:type="dxa"/>
          </w:tcPr>
          <w:p w:rsidR="006F0CE5" w:rsidRPr="00167B86" w:rsidRDefault="006F0CE5" w:rsidP="00F01599">
            <w:pPr>
              <w:pStyle w:val="a5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6F0CE5" w:rsidTr="00F01599">
        <w:tc>
          <w:tcPr>
            <w:tcW w:w="1980" w:type="dxa"/>
          </w:tcPr>
          <w:p w:rsidR="006F0CE5" w:rsidRPr="00167B86" w:rsidRDefault="006F0CE5" w:rsidP="00F01599">
            <w:pPr>
              <w:pStyle w:val="a5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654/2</w:t>
            </w:r>
          </w:p>
        </w:tc>
        <w:tc>
          <w:tcPr>
            <w:tcW w:w="2268" w:type="dxa"/>
          </w:tcPr>
          <w:p w:rsidR="006F0CE5" w:rsidRPr="00167B86" w:rsidRDefault="006F0CE5" w:rsidP="00F01599">
            <w:pPr>
              <w:pStyle w:val="a5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327</w:t>
            </w:r>
          </w:p>
        </w:tc>
        <w:tc>
          <w:tcPr>
            <w:tcW w:w="1755" w:type="dxa"/>
          </w:tcPr>
          <w:p w:rsidR="006F0CE5" w:rsidRPr="00167B86" w:rsidRDefault="006F0CE5" w:rsidP="00F01599">
            <w:pPr>
              <w:pStyle w:val="a5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6F0CE5" w:rsidTr="00F01599">
        <w:tc>
          <w:tcPr>
            <w:tcW w:w="1980" w:type="dxa"/>
          </w:tcPr>
          <w:p w:rsidR="006F0CE5" w:rsidRPr="00167B86" w:rsidRDefault="006F0CE5" w:rsidP="00F01599">
            <w:pPr>
              <w:pStyle w:val="a5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327/2</w:t>
            </w:r>
          </w:p>
        </w:tc>
        <w:tc>
          <w:tcPr>
            <w:tcW w:w="2268" w:type="dxa"/>
          </w:tcPr>
          <w:p w:rsidR="006F0CE5" w:rsidRPr="00167B86" w:rsidRDefault="006F0CE5" w:rsidP="00F01599">
            <w:pPr>
              <w:pStyle w:val="a5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163</w:t>
            </w:r>
          </w:p>
        </w:tc>
        <w:tc>
          <w:tcPr>
            <w:tcW w:w="1755" w:type="dxa"/>
          </w:tcPr>
          <w:p w:rsidR="006F0CE5" w:rsidRPr="00167B86" w:rsidRDefault="006F0CE5" w:rsidP="00F01599">
            <w:pPr>
              <w:pStyle w:val="a5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6F0CE5" w:rsidTr="00F01599">
        <w:tc>
          <w:tcPr>
            <w:tcW w:w="1980" w:type="dxa"/>
          </w:tcPr>
          <w:p w:rsidR="006F0CE5" w:rsidRPr="00167B86" w:rsidRDefault="006F0CE5" w:rsidP="00F01599">
            <w:pPr>
              <w:pStyle w:val="a5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163/2</w:t>
            </w:r>
          </w:p>
        </w:tc>
        <w:tc>
          <w:tcPr>
            <w:tcW w:w="2268" w:type="dxa"/>
          </w:tcPr>
          <w:p w:rsidR="006F0CE5" w:rsidRPr="00167B86" w:rsidRDefault="006F0CE5" w:rsidP="00F01599">
            <w:pPr>
              <w:pStyle w:val="a5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81</w:t>
            </w:r>
          </w:p>
        </w:tc>
        <w:tc>
          <w:tcPr>
            <w:tcW w:w="1755" w:type="dxa"/>
          </w:tcPr>
          <w:p w:rsidR="006F0CE5" w:rsidRPr="00167B86" w:rsidRDefault="006F0CE5" w:rsidP="00F01599">
            <w:pPr>
              <w:pStyle w:val="a5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6F0CE5" w:rsidTr="00F01599">
        <w:tc>
          <w:tcPr>
            <w:tcW w:w="1980" w:type="dxa"/>
          </w:tcPr>
          <w:p w:rsidR="006F0CE5" w:rsidRPr="00167B86" w:rsidRDefault="006F0CE5" w:rsidP="00F01599">
            <w:pPr>
              <w:pStyle w:val="a5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81/2</w:t>
            </w:r>
          </w:p>
        </w:tc>
        <w:tc>
          <w:tcPr>
            <w:tcW w:w="2268" w:type="dxa"/>
          </w:tcPr>
          <w:p w:rsidR="006F0CE5" w:rsidRPr="00167B86" w:rsidRDefault="006F0CE5" w:rsidP="00F01599">
            <w:pPr>
              <w:pStyle w:val="a5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</w:p>
        </w:tc>
        <w:tc>
          <w:tcPr>
            <w:tcW w:w="1755" w:type="dxa"/>
          </w:tcPr>
          <w:p w:rsidR="006F0CE5" w:rsidRPr="00167B86" w:rsidRDefault="006F0CE5" w:rsidP="00F01599">
            <w:pPr>
              <w:pStyle w:val="a5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6F0CE5" w:rsidTr="00F01599">
        <w:tc>
          <w:tcPr>
            <w:tcW w:w="1980" w:type="dxa"/>
          </w:tcPr>
          <w:p w:rsidR="006F0CE5" w:rsidRPr="00167B86" w:rsidRDefault="006F0CE5" w:rsidP="00F01599">
            <w:pPr>
              <w:pStyle w:val="a5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40/2</w:t>
            </w:r>
          </w:p>
        </w:tc>
        <w:tc>
          <w:tcPr>
            <w:tcW w:w="2268" w:type="dxa"/>
          </w:tcPr>
          <w:p w:rsidR="006F0CE5" w:rsidRPr="00167B86" w:rsidRDefault="006F0CE5" w:rsidP="00F01599">
            <w:pPr>
              <w:pStyle w:val="a5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755" w:type="dxa"/>
          </w:tcPr>
          <w:p w:rsidR="006F0CE5" w:rsidRPr="00167B86" w:rsidRDefault="006F0CE5" w:rsidP="00F01599">
            <w:pPr>
              <w:pStyle w:val="a5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6F0CE5" w:rsidTr="00F01599">
        <w:tc>
          <w:tcPr>
            <w:tcW w:w="1980" w:type="dxa"/>
          </w:tcPr>
          <w:p w:rsidR="006F0CE5" w:rsidRPr="00167B86" w:rsidRDefault="006F0CE5" w:rsidP="00F01599">
            <w:pPr>
              <w:pStyle w:val="a5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20/2</w:t>
            </w:r>
          </w:p>
        </w:tc>
        <w:tc>
          <w:tcPr>
            <w:tcW w:w="2268" w:type="dxa"/>
          </w:tcPr>
          <w:p w:rsidR="006F0CE5" w:rsidRPr="00167B86" w:rsidRDefault="006F0CE5" w:rsidP="00F01599">
            <w:pPr>
              <w:pStyle w:val="a5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755" w:type="dxa"/>
          </w:tcPr>
          <w:p w:rsidR="006F0CE5" w:rsidRPr="00167B86" w:rsidRDefault="006F0CE5" w:rsidP="00F01599">
            <w:pPr>
              <w:pStyle w:val="a5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6F0CE5" w:rsidTr="00F01599">
        <w:tc>
          <w:tcPr>
            <w:tcW w:w="1980" w:type="dxa"/>
          </w:tcPr>
          <w:p w:rsidR="006F0CE5" w:rsidRPr="00167B86" w:rsidRDefault="006F0CE5" w:rsidP="00F01599">
            <w:pPr>
              <w:pStyle w:val="a5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10/2</w:t>
            </w:r>
          </w:p>
        </w:tc>
        <w:tc>
          <w:tcPr>
            <w:tcW w:w="2268" w:type="dxa"/>
          </w:tcPr>
          <w:p w:rsidR="006F0CE5" w:rsidRPr="00167B86" w:rsidRDefault="006F0CE5" w:rsidP="00F01599">
            <w:pPr>
              <w:pStyle w:val="a5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755" w:type="dxa"/>
          </w:tcPr>
          <w:p w:rsidR="006F0CE5" w:rsidRPr="00167B86" w:rsidRDefault="006F0CE5" w:rsidP="00F01599">
            <w:pPr>
              <w:pStyle w:val="a5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6F0CE5" w:rsidTr="00F01599">
        <w:tc>
          <w:tcPr>
            <w:tcW w:w="1980" w:type="dxa"/>
          </w:tcPr>
          <w:p w:rsidR="006F0CE5" w:rsidRPr="00167B86" w:rsidRDefault="006F0CE5" w:rsidP="00F01599">
            <w:pPr>
              <w:pStyle w:val="a5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5/2</w:t>
            </w:r>
          </w:p>
        </w:tc>
        <w:tc>
          <w:tcPr>
            <w:tcW w:w="2268" w:type="dxa"/>
          </w:tcPr>
          <w:p w:rsidR="006F0CE5" w:rsidRPr="00167B86" w:rsidRDefault="006F0CE5" w:rsidP="00F01599">
            <w:pPr>
              <w:pStyle w:val="a5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755" w:type="dxa"/>
          </w:tcPr>
          <w:p w:rsidR="006F0CE5" w:rsidRPr="00167B86" w:rsidRDefault="006F0CE5" w:rsidP="00F01599">
            <w:pPr>
              <w:pStyle w:val="a5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6F0CE5" w:rsidTr="00F01599">
        <w:tc>
          <w:tcPr>
            <w:tcW w:w="1980" w:type="dxa"/>
          </w:tcPr>
          <w:p w:rsidR="006F0CE5" w:rsidRPr="00167B86" w:rsidRDefault="006F0CE5" w:rsidP="00F01599">
            <w:pPr>
              <w:pStyle w:val="a5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2/2</w:t>
            </w:r>
          </w:p>
        </w:tc>
        <w:tc>
          <w:tcPr>
            <w:tcW w:w="2268" w:type="dxa"/>
          </w:tcPr>
          <w:p w:rsidR="006F0CE5" w:rsidRPr="00167B86" w:rsidRDefault="006F0CE5" w:rsidP="00F01599">
            <w:pPr>
              <w:pStyle w:val="a5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55" w:type="dxa"/>
          </w:tcPr>
          <w:p w:rsidR="006F0CE5" w:rsidRPr="00167B86" w:rsidRDefault="006F0CE5" w:rsidP="00F01599">
            <w:pPr>
              <w:pStyle w:val="a5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6F0CE5" w:rsidTr="00F01599">
        <w:tc>
          <w:tcPr>
            <w:tcW w:w="1980" w:type="dxa"/>
          </w:tcPr>
          <w:p w:rsidR="006F0CE5" w:rsidRPr="00167B86" w:rsidRDefault="006F0CE5" w:rsidP="00F01599">
            <w:pPr>
              <w:pStyle w:val="a5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1/2</w:t>
            </w:r>
          </w:p>
        </w:tc>
        <w:tc>
          <w:tcPr>
            <w:tcW w:w="2268" w:type="dxa"/>
          </w:tcPr>
          <w:p w:rsidR="006F0CE5" w:rsidRPr="00167B86" w:rsidRDefault="006F0CE5" w:rsidP="00F01599">
            <w:pPr>
              <w:pStyle w:val="a5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755" w:type="dxa"/>
          </w:tcPr>
          <w:p w:rsidR="006F0CE5" w:rsidRPr="00167B86" w:rsidRDefault="006F0CE5" w:rsidP="00F01599">
            <w:pPr>
              <w:pStyle w:val="a5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:rsidR="006F0CE5" w:rsidRPr="006F0CE5" w:rsidRDefault="006F0CE5" w:rsidP="00AE161E">
      <w:pPr>
        <w:pStyle w:val="a5"/>
        <w:ind w:left="0" w:firstLine="0"/>
        <w:rPr>
          <w:sz w:val="28"/>
          <w:szCs w:val="28"/>
          <w:lang w:val="ru-RU"/>
        </w:rPr>
      </w:pPr>
    </w:p>
    <w:p w:rsidR="006F0CE5" w:rsidRDefault="006F0CE5" w:rsidP="00AE161E">
      <w:pPr>
        <w:pStyle w:val="a5"/>
        <w:ind w:left="0"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Запишем остатки, начиная с конца: 1010001110110.  Запишем число в 16-разрядовом преставлении: 0001 0100 0111 0110 (для этого необходимо приписать в начале недостающие биты).</w:t>
      </w:r>
      <w:r>
        <w:rPr>
          <w:sz w:val="28"/>
          <w:szCs w:val="28"/>
          <w:lang w:val="ru-RU"/>
        </w:rPr>
        <w:br/>
      </w:r>
    </w:p>
    <w:p w:rsidR="006F0CE5" w:rsidRDefault="006F0CE5" w:rsidP="00AE161E">
      <w:pPr>
        <w:pStyle w:val="a5"/>
        <w:ind w:left="0"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Шаг 2. Инвертируем н</w:t>
      </w:r>
      <w:r w:rsidR="00D22FCF">
        <w:rPr>
          <w:sz w:val="28"/>
          <w:szCs w:val="28"/>
          <w:lang w:val="ru-RU"/>
        </w:rPr>
        <w:t>ули в единицы и единицы в нули:</w:t>
      </w:r>
    </w:p>
    <w:p w:rsidR="006F0CE5" w:rsidRDefault="006F0CE5" w:rsidP="00AE161E">
      <w:pPr>
        <w:pStyle w:val="a5"/>
        <w:ind w:left="0"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0001 0100 0111 0110 = 1110 1011 1000 1001</w:t>
      </w:r>
      <w:r>
        <w:rPr>
          <w:sz w:val="28"/>
          <w:szCs w:val="28"/>
          <w:lang w:val="ru-RU"/>
        </w:rPr>
        <w:br/>
      </w:r>
    </w:p>
    <w:p w:rsidR="006F0CE5" w:rsidRDefault="006F0CE5" w:rsidP="00AE161E">
      <w:pPr>
        <w:pStyle w:val="a5"/>
        <w:ind w:left="0"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Шаг 3. Прибавим единицу:</w:t>
      </w:r>
    </w:p>
    <w:p w:rsidR="006F0CE5" w:rsidRDefault="006F0CE5" w:rsidP="00AE161E">
      <w:pPr>
        <w:pStyle w:val="a5"/>
        <w:ind w:left="0"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1110 1011 1000 1001 + 0000 0000 0000 0001 (единица в двоичном представлении) = 1110 1011 1000 1010</w:t>
      </w:r>
    </w:p>
    <w:p w:rsidR="004B0701" w:rsidRDefault="006F0CE5" w:rsidP="00AE161E">
      <w:pPr>
        <w:pStyle w:val="a5"/>
        <w:ind w:left="0" w:firstLine="0"/>
        <w:rPr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Мы получили отрицательное десятичное число в двоичном представлении! А теперь проверим это число с помощью </w:t>
      </w:r>
      <w:r w:rsidR="004B0701">
        <w:rPr>
          <w:b/>
          <w:sz w:val="28"/>
          <w:szCs w:val="28"/>
          <w:lang w:val="ru-RU"/>
        </w:rPr>
        <w:t xml:space="preserve">сложение модуля изначального числа с двоичным отрицательным, а также </w:t>
      </w:r>
      <w:r>
        <w:rPr>
          <w:b/>
          <w:sz w:val="28"/>
          <w:szCs w:val="28"/>
          <w:lang w:val="ru-RU"/>
        </w:rPr>
        <w:t>обратного перевода:</w:t>
      </w:r>
      <w:r>
        <w:rPr>
          <w:b/>
          <w:sz w:val="28"/>
          <w:szCs w:val="28"/>
          <w:lang w:val="ru-RU"/>
        </w:rPr>
        <w:br/>
      </w:r>
      <w:r w:rsidR="004B0701">
        <w:rPr>
          <w:b/>
          <w:sz w:val="28"/>
          <w:szCs w:val="28"/>
          <w:lang w:val="ru-RU"/>
        </w:rPr>
        <w:br/>
      </w:r>
      <w:r w:rsidR="004B0701">
        <w:rPr>
          <w:sz w:val="28"/>
          <w:szCs w:val="28"/>
          <w:lang w:val="ru-RU"/>
        </w:rPr>
        <w:t>Сложим начальное число и получившееся:</w:t>
      </w:r>
      <w:r w:rsidR="004B0701">
        <w:rPr>
          <w:sz w:val="28"/>
          <w:szCs w:val="28"/>
          <w:lang w:val="ru-RU"/>
        </w:rPr>
        <w:br/>
        <w:t xml:space="preserve">   0001 0100 0111 0110 +</w:t>
      </w:r>
      <w:r w:rsidR="004B0701">
        <w:rPr>
          <w:sz w:val="28"/>
          <w:szCs w:val="28"/>
          <w:lang w:val="ru-RU"/>
        </w:rPr>
        <w:br/>
        <w:t xml:space="preserve">   1110 1011 1000 1010 = </w:t>
      </w:r>
    </w:p>
    <w:p w:rsidR="004B0701" w:rsidRDefault="004B0701" w:rsidP="00AE161E">
      <w:pPr>
        <w:pStyle w:val="a5"/>
        <w:ind w:left="0"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1 0000 0000 0000 0000</w:t>
      </w:r>
      <w:r>
        <w:rPr>
          <w:sz w:val="28"/>
          <w:szCs w:val="28"/>
          <w:lang w:val="ru-RU"/>
        </w:rPr>
        <w:br/>
        <w:t xml:space="preserve">Все 16 разрядов равны нулю, следовательно мы сделали верный перевод! </w:t>
      </w:r>
    </w:p>
    <w:p w:rsidR="006F0CE5" w:rsidRPr="004B0701" w:rsidRDefault="004B0701" w:rsidP="00AE161E">
      <w:pPr>
        <w:pStyle w:val="a5"/>
        <w:ind w:left="0"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Проведем обратный перевод из двоичного отрицательного в десятичное отрицательное:</w:t>
      </w:r>
      <w:r w:rsidR="00765BE4">
        <w:rPr>
          <w:b/>
          <w:sz w:val="28"/>
          <w:szCs w:val="28"/>
          <w:lang w:val="ru-RU"/>
        </w:rPr>
        <w:br/>
      </w:r>
      <w:r w:rsidR="005523F3">
        <w:rPr>
          <w:sz w:val="28"/>
          <w:szCs w:val="28"/>
          <w:lang w:val="ru-RU"/>
        </w:rPr>
        <w:t>Шаг 1. Инвертируем число:</w:t>
      </w:r>
    </w:p>
    <w:p w:rsidR="005523F3" w:rsidRDefault="005523F3" w:rsidP="00AE161E">
      <w:pPr>
        <w:pStyle w:val="a5"/>
        <w:ind w:left="0"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1110 1011 1000 1010 = 0001 0100 0111 0101</w:t>
      </w:r>
      <w:r>
        <w:rPr>
          <w:sz w:val="28"/>
          <w:szCs w:val="28"/>
          <w:lang w:val="ru-RU"/>
        </w:rPr>
        <w:br/>
      </w:r>
    </w:p>
    <w:p w:rsidR="005523F3" w:rsidRDefault="005523F3" w:rsidP="00AE161E">
      <w:pPr>
        <w:pStyle w:val="a5"/>
        <w:ind w:left="0" w:firstLine="0"/>
        <w:rPr>
          <w:sz w:val="28"/>
          <w:szCs w:val="28"/>
        </w:rPr>
      </w:pPr>
      <w:r>
        <w:rPr>
          <w:sz w:val="28"/>
          <w:szCs w:val="28"/>
          <w:lang w:val="ru-RU"/>
        </w:rPr>
        <w:t>Шаг 2. Прибавляем единицу:</w:t>
      </w:r>
      <w:r>
        <w:rPr>
          <w:sz w:val="28"/>
          <w:szCs w:val="28"/>
          <w:lang w:val="ru-RU"/>
        </w:rPr>
        <w:br/>
        <w:t>0001 0100 0111 0101 + 1 = 0001 0100 0111 0110</w:t>
      </w:r>
      <w:r>
        <w:rPr>
          <w:sz w:val="28"/>
          <w:szCs w:val="28"/>
          <w:lang w:val="ru-RU"/>
        </w:rPr>
        <w:br/>
      </w:r>
      <w:r>
        <w:rPr>
          <w:sz w:val="28"/>
          <w:szCs w:val="28"/>
          <w:lang w:val="ru-RU"/>
        </w:rPr>
        <w:br/>
        <w:t>Шаг 3. Находим модуль искомого числа:</w:t>
      </w:r>
      <w:r>
        <w:rPr>
          <w:sz w:val="28"/>
          <w:szCs w:val="28"/>
          <w:lang w:val="ru-RU"/>
        </w:rPr>
        <w:br/>
        <w:t xml:space="preserve">0001 0100 0111 0110 =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  <w:lang w:val="ru-RU"/>
              </w:rPr>
              <m:t xml:space="preserve">1 </m:t>
            </m:r>
          </m:sup>
        </m:sSup>
        <m:r>
          <w:rPr>
            <w:rFonts w:ascii="Cambria Math" w:hAnsi="Cambria Math"/>
            <w:sz w:val="28"/>
            <w:szCs w:val="28"/>
            <w:lang w:val="ru-RU"/>
          </w:rPr>
          <m:t xml:space="preserve">+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  <w:lang w:val="ru-RU"/>
              </w:rPr>
              <m:t xml:space="preserve">2 </m:t>
            </m:r>
          </m:sup>
        </m:sSup>
        <m:r>
          <w:rPr>
            <w:rFonts w:ascii="Cambria Math" w:hAnsi="Cambria Math"/>
            <w:sz w:val="28"/>
            <w:szCs w:val="28"/>
            <w:lang w:val="ru-RU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 xml:space="preserve"> 2</m:t>
            </m:r>
          </m:e>
          <m:sup>
            <m:r>
              <w:rPr>
                <w:rFonts w:ascii="Cambria Math" w:hAnsi="Cambria Math"/>
                <w:sz w:val="28"/>
                <w:szCs w:val="28"/>
                <w:lang w:val="ru-RU"/>
              </w:rPr>
              <m:t xml:space="preserve">4 </m:t>
            </m:r>
          </m:sup>
        </m:sSup>
        <m:r>
          <w:rPr>
            <w:rFonts w:ascii="Cambria Math" w:hAnsi="Cambria Math"/>
            <w:sz w:val="28"/>
            <w:szCs w:val="28"/>
            <w:lang w:val="ru-RU"/>
          </w:rPr>
          <m:t xml:space="preserve">+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  <w:lang w:val="ru-RU"/>
              </w:rPr>
              <m:t xml:space="preserve">5 </m:t>
            </m:r>
          </m:sup>
        </m:sSup>
        <m:r>
          <w:rPr>
            <w:rFonts w:ascii="Cambria Math" w:hAnsi="Cambria Math"/>
            <w:sz w:val="28"/>
            <w:szCs w:val="28"/>
            <w:lang w:val="ru-RU"/>
          </w:rPr>
          <m:t xml:space="preserve">+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  <w:lang w:val="ru-RU"/>
              </w:rPr>
              <m:t>6</m:t>
            </m:r>
          </m:sup>
        </m:sSup>
        <m:r>
          <w:rPr>
            <w:rFonts w:ascii="Cambria Math" w:hAnsi="Cambria Math"/>
            <w:sz w:val="28"/>
            <w:szCs w:val="28"/>
            <w:lang w:val="ru-RU"/>
          </w:rPr>
          <m:t xml:space="preserve">+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  <w:lang w:val="ru-RU"/>
              </w:rPr>
              <m:t xml:space="preserve">10 </m:t>
            </m:r>
          </m:sup>
        </m:sSup>
        <m:r>
          <w:rPr>
            <w:rFonts w:ascii="Cambria Math" w:hAnsi="Cambria Math"/>
            <w:sz w:val="28"/>
            <w:szCs w:val="28"/>
            <w:lang w:val="ru-RU"/>
          </w:rPr>
          <m:t xml:space="preserve">+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  <w:lang w:val="ru-RU"/>
              </w:rPr>
              <m:t xml:space="preserve">12 </m:t>
            </m:r>
          </m:sup>
        </m:sSup>
      </m:oMath>
      <w:r>
        <w:rPr>
          <w:sz w:val="28"/>
          <w:szCs w:val="28"/>
          <w:lang w:val="ru-RU"/>
        </w:rPr>
        <w:t xml:space="preserve">= 2 + 4 + 16 + 32 + 64 + 1024 + 4096 = </w:t>
      </w:r>
      <w:r>
        <w:rPr>
          <w:sz w:val="28"/>
          <w:szCs w:val="28"/>
        </w:rPr>
        <w:t>|</w:t>
      </w:r>
      <w:r>
        <w:rPr>
          <w:sz w:val="28"/>
          <w:szCs w:val="28"/>
          <w:lang w:val="ru-RU"/>
        </w:rPr>
        <w:t>5238</w:t>
      </w:r>
      <w:r>
        <w:rPr>
          <w:sz w:val="28"/>
          <w:szCs w:val="28"/>
        </w:rPr>
        <w:t>|</w:t>
      </w:r>
      <w:r>
        <w:rPr>
          <w:sz w:val="28"/>
          <w:szCs w:val="28"/>
        </w:rPr>
        <w:br/>
      </w:r>
    </w:p>
    <w:p w:rsidR="005523F3" w:rsidRDefault="005523F3" w:rsidP="00AE161E">
      <w:pPr>
        <w:pStyle w:val="a5"/>
        <w:ind w:left="0"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Шаг 4. Дописываем минус:</w:t>
      </w:r>
      <w:r>
        <w:rPr>
          <w:sz w:val="28"/>
          <w:szCs w:val="28"/>
          <w:lang w:val="ru-RU"/>
        </w:rPr>
        <w:br/>
        <w:t>-5238</w:t>
      </w:r>
    </w:p>
    <w:p w:rsidR="005523F3" w:rsidRDefault="005523F3" w:rsidP="00AE161E">
      <w:pPr>
        <w:pStyle w:val="a5"/>
        <w:ind w:left="0" w:firstLine="0"/>
        <w:rPr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Мы доказали верность наших вычислений!</w:t>
      </w:r>
      <w:r>
        <w:rPr>
          <w:sz w:val="28"/>
          <w:szCs w:val="28"/>
          <w:lang w:val="ru-RU"/>
        </w:rPr>
        <w:br/>
      </w:r>
      <w:r>
        <w:rPr>
          <w:sz w:val="28"/>
          <w:szCs w:val="28"/>
          <w:lang w:val="ru-RU"/>
        </w:rPr>
        <w:br/>
      </w:r>
    </w:p>
    <w:p w:rsidR="004B0701" w:rsidRPr="004B0701" w:rsidRDefault="007E1E03" w:rsidP="00AE161E">
      <w:pPr>
        <w:pStyle w:val="a5"/>
        <w:ind w:left="0" w:firstLine="0"/>
        <w:rPr>
          <w:sz w:val="28"/>
          <w:szCs w:val="28"/>
          <w:lang w:val="ru-RU"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54.9pt;margin-top:-17.4pt;width:535.8pt;height:714.3pt;z-index:251659264;mso-position-horizontal-relative:text;mso-position-vertical-relative:text">
            <v:imagedata r:id="rId9" o:title="photo_5361932186049173080_y"/>
          </v:shape>
        </w:pict>
      </w:r>
    </w:p>
    <w:p w:rsidR="00AF0AAA" w:rsidRPr="00167B86" w:rsidRDefault="006F0CE5" w:rsidP="00AE161E">
      <w:pPr>
        <w:pStyle w:val="a5"/>
        <w:ind w:left="0"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/>
      </w:r>
      <w:r w:rsidR="00AE161E">
        <w:rPr>
          <w:sz w:val="28"/>
          <w:szCs w:val="28"/>
          <w:lang w:val="ru-RU"/>
        </w:rPr>
        <w:br/>
      </w:r>
      <w:bookmarkStart w:id="0" w:name="_GoBack"/>
      <w:bookmarkEnd w:id="0"/>
    </w:p>
    <w:sectPr w:rsidR="00AF0AAA" w:rsidRPr="00167B86" w:rsidSect="00FC23FC">
      <w:footerReference w:type="default" r:id="rId10"/>
      <w:pgSz w:w="11906" w:h="16838"/>
      <w:pgMar w:top="1134" w:right="850" w:bottom="1134" w:left="1701" w:header="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3948" w:rsidRDefault="00763948" w:rsidP="008B4CCB">
      <w:pPr>
        <w:spacing w:after="0" w:line="240" w:lineRule="auto"/>
      </w:pPr>
      <w:r>
        <w:separator/>
      </w:r>
    </w:p>
  </w:endnote>
  <w:endnote w:type="continuationSeparator" w:id="0">
    <w:p w:rsidR="00763948" w:rsidRDefault="00763948" w:rsidP="008B4C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30034376"/>
      <w:docPartObj>
        <w:docPartGallery w:val="Page Numbers (Bottom of Page)"/>
        <w:docPartUnique/>
      </w:docPartObj>
    </w:sdtPr>
    <w:sdtEndPr/>
    <w:sdtContent>
      <w:p w:rsidR="008B4CCB" w:rsidRDefault="008B4CCB" w:rsidP="00942970">
        <w:pPr>
          <w:pStyle w:val="ae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E1E03">
          <w:rPr>
            <w:noProof/>
          </w:rPr>
          <w:t>5</w:t>
        </w:r>
        <w:r>
          <w:fldChar w:fldCharType="end"/>
        </w:r>
      </w:p>
    </w:sdtContent>
  </w:sdt>
  <w:p w:rsidR="008B4CCB" w:rsidRDefault="008B4CCB" w:rsidP="008B4CCB">
    <w:pPr>
      <w:pStyle w:val="ac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3948" w:rsidRDefault="00763948" w:rsidP="008B4CCB">
      <w:pPr>
        <w:spacing w:after="0" w:line="240" w:lineRule="auto"/>
      </w:pPr>
      <w:r>
        <w:separator/>
      </w:r>
    </w:p>
  </w:footnote>
  <w:footnote w:type="continuationSeparator" w:id="0">
    <w:p w:rsidR="00763948" w:rsidRDefault="00763948" w:rsidP="008B4C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300E5"/>
    <w:multiLevelType w:val="multilevel"/>
    <w:tmpl w:val="182A50EA"/>
    <w:lvl w:ilvl="0">
      <w:start w:val="1"/>
      <w:numFmt w:val="decimal"/>
      <w:pStyle w:val="a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40" w:hanging="1800"/>
      </w:pPr>
      <w:rPr>
        <w:rFonts w:hint="default"/>
      </w:rPr>
    </w:lvl>
  </w:abstractNum>
  <w:abstractNum w:abstractNumId="1" w15:restartNumberingAfterBreak="0">
    <w:nsid w:val="4590637B"/>
    <w:multiLevelType w:val="hybridMultilevel"/>
    <w:tmpl w:val="19D6AA6C"/>
    <w:lvl w:ilvl="0" w:tplc="EF2E5602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7353107C"/>
    <w:multiLevelType w:val="hybridMultilevel"/>
    <w:tmpl w:val="48D0B014"/>
    <w:lvl w:ilvl="0" w:tplc="2D50CC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22667F"/>
    <w:multiLevelType w:val="multilevel"/>
    <w:tmpl w:val="D102DB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40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3"/>
    <w:lvlOverride w:ilvl="0">
      <w:startOverride w:val="1"/>
    </w:lvlOverride>
  </w:num>
  <w:num w:numId="4">
    <w:abstractNumId w:val="1"/>
  </w:num>
  <w:num w:numId="5">
    <w:abstractNumId w:val="3"/>
    <w:lvlOverride w:ilvl="0">
      <w:lvl w:ilvl="0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."/>
        <w:lvlJc w:val="left"/>
        <w:pPr>
          <w:ind w:left="780" w:hanging="360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."/>
        <w:lvlJc w:val="left"/>
        <w:pPr>
          <w:ind w:left="1200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."/>
        <w:lvlJc w:val="left"/>
        <w:pPr>
          <w:ind w:left="1260" w:hanging="72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."/>
        <w:lvlJc w:val="left"/>
        <w:pPr>
          <w:ind w:left="1680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."/>
        <w:lvlJc w:val="left"/>
        <w:pPr>
          <w:ind w:left="1740" w:hanging="108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."/>
        <w:lvlJc w:val="left"/>
        <w:pPr>
          <w:ind w:left="2160" w:hanging="144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."/>
        <w:lvlJc w:val="left"/>
        <w:pPr>
          <w:ind w:left="2220" w:hanging="144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."/>
        <w:lvlJc w:val="left"/>
        <w:pPr>
          <w:ind w:left="2640" w:hanging="1800"/>
        </w:pPr>
        <w:rPr>
          <w:rFonts w:hint="default"/>
        </w:rPr>
      </w:lvl>
    </w:lvlOverride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06F"/>
    <w:rsid w:val="0001090D"/>
    <w:rsid w:val="00082BD1"/>
    <w:rsid w:val="00101C64"/>
    <w:rsid w:val="001315DD"/>
    <w:rsid w:val="00167B86"/>
    <w:rsid w:val="00174439"/>
    <w:rsid w:val="00213A9F"/>
    <w:rsid w:val="00241391"/>
    <w:rsid w:val="0025306F"/>
    <w:rsid w:val="002724D7"/>
    <w:rsid w:val="002C7D8E"/>
    <w:rsid w:val="00383316"/>
    <w:rsid w:val="004B0701"/>
    <w:rsid w:val="004E542C"/>
    <w:rsid w:val="004E7E22"/>
    <w:rsid w:val="005523F3"/>
    <w:rsid w:val="005B46F6"/>
    <w:rsid w:val="006F0CE5"/>
    <w:rsid w:val="00763948"/>
    <w:rsid w:val="007659DF"/>
    <w:rsid w:val="00765BE4"/>
    <w:rsid w:val="007D6D14"/>
    <w:rsid w:val="007E0F17"/>
    <w:rsid w:val="007E1E03"/>
    <w:rsid w:val="0085778C"/>
    <w:rsid w:val="00860FD2"/>
    <w:rsid w:val="008B4CCB"/>
    <w:rsid w:val="008F5805"/>
    <w:rsid w:val="00942970"/>
    <w:rsid w:val="00AC1B7A"/>
    <w:rsid w:val="00AE161E"/>
    <w:rsid w:val="00AF0AAA"/>
    <w:rsid w:val="00AF30C2"/>
    <w:rsid w:val="00B444C0"/>
    <w:rsid w:val="00B830D5"/>
    <w:rsid w:val="00BE00D0"/>
    <w:rsid w:val="00BF6CCD"/>
    <w:rsid w:val="00C84347"/>
    <w:rsid w:val="00D22FCF"/>
    <w:rsid w:val="00D252C6"/>
    <w:rsid w:val="00DD5517"/>
    <w:rsid w:val="00E308EA"/>
    <w:rsid w:val="00ED4F7D"/>
    <w:rsid w:val="00F45AC8"/>
    <w:rsid w:val="00FC2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AD3C9380-B4B5-400D-A8AB-89488EBAB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rsid w:val="001315DD"/>
  </w:style>
  <w:style w:type="paragraph" w:styleId="1">
    <w:name w:val="heading 1"/>
    <w:basedOn w:val="a0"/>
    <w:next w:val="a0"/>
    <w:link w:val="10"/>
    <w:uiPriority w:val="9"/>
    <w:rsid w:val="00101C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Strong"/>
    <w:basedOn w:val="a1"/>
    <w:uiPriority w:val="22"/>
    <w:rsid w:val="001315DD"/>
    <w:rPr>
      <w:b/>
      <w:bCs/>
    </w:rPr>
  </w:style>
  <w:style w:type="paragraph" w:customStyle="1" w:styleId="1-">
    <w:name w:val="1-Уровень"/>
    <w:basedOn w:val="a0"/>
    <w:next w:val="a0"/>
    <w:link w:val="1-0"/>
    <w:rsid w:val="001315DD"/>
    <w:pPr>
      <w:keepNext/>
      <w:keepLines/>
      <w:pageBreakBefore/>
      <w:spacing w:after="0" w:line="360" w:lineRule="auto"/>
      <w:ind w:left="709" w:firstLine="278"/>
      <w:jc w:val="center"/>
    </w:pPr>
    <w:rPr>
      <w:rFonts w:ascii="Times New Roman" w:hAnsi="Times New Roman" w:cs="Times New Roman"/>
      <w:b/>
      <w:caps/>
      <w:sz w:val="32"/>
    </w:rPr>
  </w:style>
  <w:style w:type="character" w:customStyle="1" w:styleId="1-0">
    <w:name w:val="1-Уровень Знак"/>
    <w:basedOn w:val="a1"/>
    <w:link w:val="1-"/>
    <w:rsid w:val="001315DD"/>
    <w:rPr>
      <w:rFonts w:ascii="Times New Roman" w:hAnsi="Times New Roman" w:cs="Times New Roman"/>
      <w:b/>
      <w:caps/>
      <w:sz w:val="32"/>
    </w:rPr>
  </w:style>
  <w:style w:type="paragraph" w:customStyle="1" w:styleId="a5">
    <w:name w:val="основной текст"/>
    <w:autoRedefine/>
    <w:qFormat/>
    <w:rsid w:val="0025306F"/>
    <w:pPr>
      <w:keepLines/>
      <w:spacing w:after="80" w:line="240" w:lineRule="auto"/>
      <w:ind w:left="1134" w:right="567" w:firstLine="567"/>
    </w:pPr>
    <w:rPr>
      <w:rFonts w:ascii="Times New Roman" w:eastAsiaTheme="majorEastAsia" w:hAnsi="Times New Roman" w:cstheme="majorBidi"/>
      <w:color w:val="000000" w:themeColor="text1"/>
      <w:sz w:val="24"/>
      <w:szCs w:val="32"/>
      <w:lang w:val="en-US"/>
    </w:rPr>
  </w:style>
  <w:style w:type="paragraph" w:customStyle="1" w:styleId="a6">
    <w:name w:val="Подпункт"/>
    <w:next w:val="a5"/>
    <w:link w:val="a7"/>
    <w:autoRedefine/>
    <w:qFormat/>
    <w:rsid w:val="008B4CCB"/>
    <w:pPr>
      <w:keepNext/>
      <w:keepLines/>
      <w:spacing w:after="8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32"/>
      <w:lang w:val="en-US"/>
    </w:rPr>
  </w:style>
  <w:style w:type="character" w:customStyle="1" w:styleId="10">
    <w:name w:val="Заголовок 1 Знак"/>
    <w:basedOn w:val="a1"/>
    <w:link w:val="1"/>
    <w:uiPriority w:val="9"/>
    <w:rsid w:val="00101C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No Spacing"/>
    <w:uiPriority w:val="1"/>
    <w:rsid w:val="00B444C0"/>
    <w:pPr>
      <w:spacing w:after="0" w:line="240" w:lineRule="auto"/>
    </w:pPr>
  </w:style>
  <w:style w:type="paragraph" w:customStyle="1" w:styleId="a9">
    <w:name w:val="Пункт"/>
    <w:next w:val="a6"/>
    <w:autoRedefine/>
    <w:qFormat/>
    <w:rsid w:val="0025306F"/>
    <w:pPr>
      <w:pageBreakBefore/>
      <w:spacing w:line="240" w:lineRule="auto"/>
      <w:jc w:val="center"/>
      <w:outlineLvl w:val="0"/>
    </w:pPr>
    <w:rPr>
      <w:rFonts w:ascii="Times New Roman" w:eastAsiaTheme="majorEastAsia" w:hAnsi="Times New Roman" w:cstheme="majorBidi"/>
      <w:b/>
      <w:caps/>
      <w:color w:val="000000" w:themeColor="text1"/>
      <w:sz w:val="32"/>
      <w:szCs w:val="32"/>
      <w:lang w:val="en-US"/>
    </w:rPr>
  </w:style>
  <w:style w:type="character" w:customStyle="1" w:styleId="a7">
    <w:name w:val="Подпункт Знак"/>
    <w:basedOn w:val="a1"/>
    <w:link w:val="a6"/>
    <w:rsid w:val="008B4CCB"/>
    <w:rPr>
      <w:rFonts w:ascii="Times New Roman" w:eastAsiaTheme="majorEastAsia" w:hAnsi="Times New Roman" w:cstheme="majorBidi"/>
      <w:b/>
      <w:color w:val="000000" w:themeColor="text1"/>
      <w:sz w:val="28"/>
      <w:szCs w:val="32"/>
      <w:lang w:val="en-US"/>
    </w:rPr>
  </w:style>
  <w:style w:type="paragraph" w:styleId="aa">
    <w:name w:val="header"/>
    <w:basedOn w:val="a0"/>
    <w:link w:val="ab"/>
    <w:uiPriority w:val="99"/>
    <w:unhideWhenUsed/>
    <w:rsid w:val="008B4C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8B4CCB"/>
  </w:style>
  <w:style w:type="paragraph" w:styleId="ac">
    <w:name w:val="footer"/>
    <w:basedOn w:val="a0"/>
    <w:link w:val="ad"/>
    <w:uiPriority w:val="99"/>
    <w:unhideWhenUsed/>
    <w:rsid w:val="008B4C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8B4CCB"/>
  </w:style>
  <w:style w:type="paragraph" w:customStyle="1" w:styleId="ae">
    <w:name w:val="Номера страниц"/>
    <w:link w:val="af"/>
    <w:rsid w:val="00942970"/>
    <w:pPr>
      <w:spacing w:after="0" w:line="240" w:lineRule="auto"/>
      <w:jc w:val="right"/>
    </w:pPr>
    <w:rPr>
      <w:rFonts w:ascii="Times New Roman" w:hAnsi="Times New Roman"/>
      <w:caps/>
      <w:color w:val="000000" w:themeColor="text1"/>
      <w:sz w:val="24"/>
    </w:rPr>
  </w:style>
  <w:style w:type="paragraph" w:customStyle="1" w:styleId="a">
    <w:name w:val="нумерация"/>
    <w:basedOn w:val="a5"/>
    <w:qFormat/>
    <w:rsid w:val="00942970"/>
    <w:pPr>
      <w:numPr>
        <w:numId w:val="6"/>
      </w:numPr>
    </w:pPr>
  </w:style>
  <w:style w:type="character" w:customStyle="1" w:styleId="af">
    <w:name w:val="Номера страниц Знак"/>
    <w:basedOn w:val="a1"/>
    <w:link w:val="ae"/>
    <w:rsid w:val="00942970"/>
    <w:rPr>
      <w:rFonts w:ascii="Times New Roman" w:hAnsi="Times New Roman"/>
      <w:caps/>
      <w:color w:val="000000" w:themeColor="text1"/>
      <w:sz w:val="24"/>
    </w:rPr>
  </w:style>
  <w:style w:type="paragraph" w:styleId="af0">
    <w:name w:val="Balloon Text"/>
    <w:basedOn w:val="a0"/>
    <w:link w:val="af1"/>
    <w:uiPriority w:val="99"/>
    <w:semiHidden/>
    <w:unhideWhenUsed/>
    <w:rsid w:val="002530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1"/>
    <w:link w:val="af0"/>
    <w:uiPriority w:val="99"/>
    <w:semiHidden/>
    <w:rsid w:val="0025306F"/>
    <w:rPr>
      <w:rFonts w:ascii="Segoe UI" w:hAnsi="Segoe UI" w:cs="Segoe UI"/>
      <w:sz w:val="18"/>
      <w:szCs w:val="18"/>
    </w:rPr>
  </w:style>
  <w:style w:type="table" w:styleId="af2">
    <w:name w:val="Table Grid"/>
    <w:basedOn w:val="a2"/>
    <w:uiPriority w:val="39"/>
    <w:rsid w:val="00AF0A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Placeholder Text"/>
    <w:basedOn w:val="a1"/>
    <w:uiPriority w:val="99"/>
    <w:semiHidden/>
    <w:rsid w:val="004E7E2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359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40;&#1085;&#1072;&#1089;&#1090;&#1072;&#1089;&#1080;&#1103;\Desktop\&#1051;&#1072;&#1073;&#1086;&#1088;&#1072;&#1090;&#1086;&#1088;&#1085;&#1099;&#1077;%20&#1088;&#1072;&#1073;&#1086;&#1090;&#1099;,%201%20&#1082;&#1091;&#1088;&#1089;\&#1069;&#1042;&#1052;\&#1044;&#1086;&#1084;&#1072;&#1096;&#1082;&#1080;\titlepage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313E3C-0DAE-4BEE-8DDC-F63C56C44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titlepage.dotx</Template>
  <TotalTime>37</TotalTime>
  <Pages>1</Pages>
  <Words>566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Анастасия</cp:lastModifiedBy>
  <cp:revision>4</cp:revision>
  <cp:lastPrinted>2024-02-14T11:09:00Z</cp:lastPrinted>
  <dcterms:created xsi:type="dcterms:W3CDTF">2024-02-08T16:34:00Z</dcterms:created>
  <dcterms:modified xsi:type="dcterms:W3CDTF">2024-02-14T11:13:00Z</dcterms:modified>
</cp:coreProperties>
</file>